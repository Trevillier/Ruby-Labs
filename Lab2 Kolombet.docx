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6BB13" w14:textId="6F09A50D" w:rsidR="00BE0BF4" w:rsidRPr="0050583F" w:rsidRDefault="00BE0BF4" w:rsidP="00BE0BF4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МИНИСТЕРСТВ</w:t>
      </w:r>
      <w:r w:rsidR="000C75EA">
        <w:rPr>
          <w:rFonts w:ascii="Times New Roman" w:hAnsi="Times New Roman" w:cs="Times New Roman"/>
          <w:b/>
          <w:bCs/>
          <w:color w:val="000000"/>
          <w:szCs w:val="28"/>
        </w:rPr>
        <w:t>О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 xml:space="preserve"> НАУКИ И ВЫСШЕГО ОБРАЗОВАНИЯ РОССИИ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50583F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АВТОНОМНОЕ ОБРАЗОВАТЕЛЬНОЕ УЧРЕЖДЕНИЕ</w:t>
      </w:r>
      <w:r w:rsidRPr="0050583F"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 w:rsidRPr="0050583F">
        <w:rPr>
          <w:rFonts w:ascii="Times New Roman" w:hAnsi="Times New Roman" w:cs="Times New Roman"/>
          <w:bCs/>
          <w:color w:val="000000"/>
          <w:szCs w:val="28"/>
        </w:rPr>
        <w:br/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«СЕВАСТОПОЛЬСКИЙ ГОСУДАРСТВЕННЫЙ УНИВЕРСИТЕТ»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(ФГАОУ ВО </w:t>
      </w:r>
      <w:proofErr w:type="spellStart"/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СевГУ</w:t>
      </w:r>
      <w:proofErr w:type="spellEnd"/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3A73A231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012206EC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  <w:r w:rsidRPr="0050583F">
        <w:rPr>
          <w:rFonts w:ascii="Times New Roman" w:hAnsi="Times New Roman" w:cs="Times New Roman"/>
          <w:bCs/>
          <w:color w:val="000000"/>
        </w:rPr>
        <w:t>Кафедра информационных технологий и компьютерных систем</w:t>
      </w:r>
    </w:p>
    <w:p w14:paraId="11704C67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1C2FB588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D53E487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673077D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5F332FB" w14:textId="77777777" w:rsidR="00BE0BF4" w:rsidRPr="0050583F" w:rsidRDefault="00BE0BF4" w:rsidP="00BE0BF4">
      <w:pPr>
        <w:pStyle w:val="-"/>
        <w:jc w:val="center"/>
      </w:pPr>
    </w:p>
    <w:p w14:paraId="1DF7A898" w14:textId="6E4C0176" w:rsidR="00BE0BF4" w:rsidRPr="0050583F" w:rsidRDefault="00BE0BF4" w:rsidP="00E11933">
      <w:pPr>
        <w:pStyle w:val="-"/>
        <w:ind w:firstLine="0"/>
        <w:jc w:val="center"/>
      </w:pPr>
      <w:r>
        <w:rPr>
          <w:sz w:val="28"/>
          <w:szCs w:val="28"/>
        </w:rPr>
        <w:t>Лабораторная работа №</w:t>
      </w:r>
      <w:r w:rsidR="000D1FA5" w:rsidRPr="000D1FA5">
        <w:rPr>
          <w:sz w:val="28"/>
          <w:szCs w:val="28"/>
        </w:rPr>
        <w:t>2</w:t>
      </w:r>
      <w:r w:rsidRPr="0050583F">
        <w:rPr>
          <w:sz w:val="28"/>
          <w:szCs w:val="28"/>
        </w:rPr>
        <w:br/>
        <w:t xml:space="preserve">дисциплина: </w:t>
      </w:r>
      <w:r w:rsidR="009F7633">
        <w:rPr>
          <w:sz w:val="28"/>
          <w:szCs w:val="28"/>
        </w:rPr>
        <w:t>Вычислительные системы</w:t>
      </w:r>
      <w:r w:rsidRPr="0050583F">
        <w:rPr>
          <w:sz w:val="28"/>
          <w:szCs w:val="28"/>
        </w:rPr>
        <w:br/>
        <w:t>тема: «</w:t>
      </w:r>
      <w:r w:rsidR="000D1FA5">
        <w:rPr>
          <w:sz w:val="28"/>
          <w:szCs w:val="28"/>
        </w:rPr>
        <w:t xml:space="preserve">Циклы и </w:t>
      </w:r>
      <w:proofErr w:type="spellStart"/>
      <w:r w:rsidR="000D1FA5">
        <w:rPr>
          <w:sz w:val="28"/>
          <w:szCs w:val="28"/>
        </w:rPr>
        <w:t>хеш</w:t>
      </w:r>
      <w:proofErr w:type="spellEnd"/>
      <w:r w:rsidR="000D1FA5">
        <w:rPr>
          <w:sz w:val="28"/>
          <w:szCs w:val="28"/>
        </w:rPr>
        <w:t>-массивы</w:t>
      </w:r>
      <w:r w:rsidR="009F7633">
        <w:rPr>
          <w:sz w:val="28"/>
          <w:szCs w:val="28"/>
        </w:rPr>
        <w:t xml:space="preserve"> в </w:t>
      </w:r>
      <w:r w:rsidR="009F7633">
        <w:rPr>
          <w:sz w:val="28"/>
          <w:szCs w:val="28"/>
          <w:lang w:val="en-US"/>
        </w:rPr>
        <w:t>Ruby</w:t>
      </w:r>
      <w:r w:rsidRPr="0050583F">
        <w:rPr>
          <w:sz w:val="28"/>
          <w:szCs w:val="28"/>
        </w:rPr>
        <w:t>».</w:t>
      </w:r>
    </w:p>
    <w:p w14:paraId="410B87C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652F8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EDDB533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7D26F1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E4BB4F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6ADB53" w14:textId="77777777" w:rsidR="00BE0BF4" w:rsidRPr="0050583F" w:rsidRDefault="00BE0BF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36CC669" w14:textId="680438F9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группы: ИВТ-</w:t>
      </w:r>
      <w:r w:rsidR="000C75EA" w:rsidRPr="000C75EA">
        <w:rPr>
          <w:rFonts w:ascii="Times New Roman" w:hAnsi="Times New Roman" w:cs="Times New Roman"/>
          <w:bCs/>
          <w:color w:val="000000"/>
          <w:sz w:val="28"/>
          <w:szCs w:val="28"/>
        </w:rPr>
        <w:t>17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-о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="000C75EA">
        <w:rPr>
          <w:rFonts w:ascii="Times New Roman" w:hAnsi="Times New Roman" w:cs="Times New Roman"/>
          <w:bCs/>
          <w:color w:val="000000"/>
          <w:sz w:val="28"/>
          <w:szCs w:val="28"/>
        </w:rPr>
        <w:t>Коломбет</w:t>
      </w:r>
      <w:proofErr w:type="spellEnd"/>
      <w:r w:rsidR="000C75E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В. А.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r w:rsidR="000C75EA">
        <w:rPr>
          <w:rFonts w:ascii="Times New Roman" w:hAnsi="Times New Roman" w:cs="Times New Roman"/>
          <w:bCs/>
          <w:color w:val="000000"/>
          <w:sz w:val="28"/>
          <w:szCs w:val="28"/>
        </w:rPr>
        <w:t>___________________</w:t>
      </w:r>
    </w:p>
    <w:p w14:paraId="0F047A05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C9DD6B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0403647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6F048F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00E8F5B" w14:textId="0EEFEFBC" w:rsidR="00BE0BF4" w:rsidRDefault="00BE0BF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CCC1AF" w14:textId="77777777" w:rsidR="00DB1A44" w:rsidRPr="0050583F" w:rsidRDefault="00DB1A4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99E72BF" w14:textId="0204D25B" w:rsidR="00BE0BF4" w:rsidRPr="0050583F" w:rsidRDefault="000C75EA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Севастополь</w:t>
      </w:r>
      <w:r w:rsidR="00BE0BF4"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6D9702CC" w14:textId="3B2F2DDE" w:rsidR="00BE0BF4" w:rsidRPr="00DB1A44" w:rsidRDefault="00BE0BF4" w:rsidP="00DB1A4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2020</w:t>
      </w:r>
    </w:p>
    <w:p w14:paraId="6D5F9858" w14:textId="784AE05B" w:rsidR="00B25100" w:rsidRPr="000C75EA" w:rsidRDefault="00BE0BF4" w:rsidP="000C75EA">
      <w:pPr>
        <w:pStyle w:val="2"/>
        <w:spacing w:line="240" w:lineRule="auto"/>
        <w:rPr>
          <w:szCs w:val="28"/>
        </w:rPr>
      </w:pPr>
      <w:r w:rsidRPr="000C75EA">
        <w:rPr>
          <w:b/>
          <w:szCs w:val="28"/>
        </w:rPr>
        <w:lastRenderedPageBreak/>
        <w:t>Цель работы:</w:t>
      </w:r>
      <w:r w:rsidR="004342D2" w:rsidRPr="000C75EA">
        <w:rPr>
          <w:b/>
          <w:szCs w:val="28"/>
        </w:rPr>
        <w:t xml:space="preserve"> </w:t>
      </w:r>
      <w:r w:rsidR="00D8096C" w:rsidRPr="000C75EA">
        <w:rPr>
          <w:szCs w:val="28"/>
        </w:rPr>
        <w:t xml:space="preserve">ознакомиться с </w:t>
      </w:r>
      <w:r w:rsidR="000D1FA5" w:rsidRPr="000C75EA">
        <w:rPr>
          <w:szCs w:val="28"/>
        </w:rPr>
        <w:t xml:space="preserve">циклами и </w:t>
      </w:r>
      <w:proofErr w:type="spellStart"/>
      <w:r w:rsidR="000D1FA5" w:rsidRPr="000C75EA">
        <w:rPr>
          <w:szCs w:val="28"/>
        </w:rPr>
        <w:t>хеш</w:t>
      </w:r>
      <w:proofErr w:type="spellEnd"/>
      <w:r w:rsidR="000D1FA5" w:rsidRPr="000C75EA">
        <w:rPr>
          <w:szCs w:val="28"/>
        </w:rPr>
        <w:t xml:space="preserve">-массивами </w:t>
      </w:r>
      <w:r w:rsidR="009F7633" w:rsidRPr="000C75EA">
        <w:rPr>
          <w:szCs w:val="28"/>
        </w:rPr>
        <w:t xml:space="preserve">языка </w:t>
      </w:r>
      <w:r w:rsidR="009F7633" w:rsidRPr="000C75EA">
        <w:rPr>
          <w:szCs w:val="28"/>
          <w:lang w:val="en-US"/>
        </w:rPr>
        <w:t>Ruby</w:t>
      </w:r>
      <w:r w:rsidR="00D8096C" w:rsidRPr="000C75EA">
        <w:rPr>
          <w:szCs w:val="28"/>
        </w:rPr>
        <w:t>.</w:t>
      </w:r>
    </w:p>
    <w:p w14:paraId="06F06AEF" w14:textId="77777777" w:rsidR="00D8096C" w:rsidRPr="000C75EA" w:rsidRDefault="00D8096C" w:rsidP="000C75EA">
      <w:pPr>
        <w:pStyle w:val="2"/>
        <w:spacing w:line="240" w:lineRule="auto"/>
        <w:rPr>
          <w:szCs w:val="28"/>
        </w:rPr>
      </w:pPr>
    </w:p>
    <w:p w14:paraId="72AA3D06" w14:textId="77777777" w:rsidR="000C75EA" w:rsidRDefault="004342D2" w:rsidP="000C75EA">
      <w:pPr>
        <w:pStyle w:val="-"/>
        <w:jc w:val="both"/>
        <w:rPr>
          <w:b/>
          <w:bCs/>
          <w:sz w:val="28"/>
          <w:szCs w:val="28"/>
        </w:rPr>
      </w:pPr>
      <w:r w:rsidRPr="000C75EA">
        <w:rPr>
          <w:b/>
          <w:bCs/>
          <w:sz w:val="28"/>
          <w:szCs w:val="28"/>
        </w:rPr>
        <w:t xml:space="preserve"> </w:t>
      </w:r>
      <w:r w:rsidR="00BE0BF4" w:rsidRPr="000C75EA">
        <w:rPr>
          <w:b/>
          <w:bCs/>
          <w:sz w:val="28"/>
          <w:szCs w:val="28"/>
        </w:rPr>
        <w:t>Постановка задачи</w:t>
      </w:r>
      <w:r w:rsidR="00D24E05" w:rsidRPr="000C75EA">
        <w:rPr>
          <w:b/>
          <w:bCs/>
          <w:sz w:val="28"/>
          <w:szCs w:val="28"/>
        </w:rPr>
        <w:t>.</w:t>
      </w:r>
      <w:r w:rsidR="007C1B07" w:rsidRPr="000C75EA">
        <w:rPr>
          <w:b/>
          <w:bCs/>
          <w:sz w:val="28"/>
          <w:szCs w:val="28"/>
        </w:rPr>
        <w:t xml:space="preserve"> </w:t>
      </w:r>
      <w:r w:rsidR="00671D35" w:rsidRPr="000C75EA">
        <w:rPr>
          <w:b/>
          <w:bCs/>
          <w:sz w:val="28"/>
          <w:szCs w:val="28"/>
        </w:rPr>
        <w:t xml:space="preserve"> </w:t>
      </w:r>
    </w:p>
    <w:p w14:paraId="3C88EEBF" w14:textId="77777777" w:rsidR="000C75EA" w:rsidRDefault="000C75EA" w:rsidP="000C75EA">
      <w:pPr>
        <w:pStyle w:val="-"/>
        <w:jc w:val="both"/>
        <w:rPr>
          <w:sz w:val="28"/>
          <w:szCs w:val="28"/>
        </w:rPr>
      </w:pPr>
      <w:r w:rsidRPr="000C75EA">
        <w:rPr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="000D1FA5" w:rsidRPr="000C75EA">
        <w:rPr>
          <w:sz w:val="28"/>
          <w:szCs w:val="28"/>
        </w:rPr>
        <w:t xml:space="preserve">Написать скрипт, который будет принимать число и слово, если слово заканчивается на “CS” - выводит на экран цифру 2 в степени (длины введенного слова), если не заканчивается - выводит слово задом наперед. </w:t>
      </w:r>
    </w:p>
    <w:p w14:paraId="3ACE8963" w14:textId="3F65B977" w:rsidR="000D1FA5" w:rsidRPr="000C75EA" w:rsidRDefault="000C75EA" w:rsidP="000C75EA">
      <w:pPr>
        <w:pStyle w:val="-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D1FA5" w:rsidRPr="000C75EA">
        <w:rPr>
          <w:sz w:val="28"/>
          <w:szCs w:val="28"/>
        </w:rPr>
        <w:t>Написать скрипт,</w:t>
      </w:r>
      <w:bookmarkStart w:id="0" w:name="_GoBack"/>
      <w:bookmarkEnd w:id="0"/>
      <w:r w:rsidR="000D1FA5" w:rsidRPr="000C75EA">
        <w:rPr>
          <w:sz w:val="28"/>
          <w:szCs w:val="28"/>
        </w:rPr>
        <w:t xml:space="preserve"> который будет выводить массив </w:t>
      </w:r>
      <w:proofErr w:type="spellStart"/>
      <w:r w:rsidR="000D1FA5" w:rsidRPr="000C75EA">
        <w:rPr>
          <w:sz w:val="28"/>
          <w:szCs w:val="28"/>
        </w:rPr>
        <w:t>покемонов</w:t>
      </w:r>
      <w:proofErr w:type="spellEnd"/>
      <w:r w:rsidR="000D1FA5" w:rsidRPr="000C75EA">
        <w:rPr>
          <w:sz w:val="28"/>
          <w:szCs w:val="28"/>
        </w:rPr>
        <w:t xml:space="preserve"> - Спросит сколько добавить </w:t>
      </w:r>
      <w:proofErr w:type="spellStart"/>
      <w:r w:rsidR="000D1FA5" w:rsidRPr="000C75EA">
        <w:rPr>
          <w:sz w:val="28"/>
          <w:szCs w:val="28"/>
        </w:rPr>
        <w:t>покемонов</w:t>
      </w:r>
      <w:proofErr w:type="spellEnd"/>
      <w:r w:rsidR="000D1FA5" w:rsidRPr="000C75EA">
        <w:rPr>
          <w:sz w:val="28"/>
          <w:szCs w:val="28"/>
        </w:rPr>
        <w:t xml:space="preserve"> - Указанное на предыдущем этапе число раз спросит имя и цвет каждого </w:t>
      </w:r>
      <w:proofErr w:type="spellStart"/>
      <w:r w:rsidR="000D1FA5" w:rsidRPr="000C75EA">
        <w:rPr>
          <w:sz w:val="28"/>
          <w:szCs w:val="28"/>
        </w:rPr>
        <w:t>покемона</w:t>
      </w:r>
      <w:proofErr w:type="spellEnd"/>
      <w:r w:rsidR="000D1FA5" w:rsidRPr="000C75EA">
        <w:rPr>
          <w:sz w:val="28"/>
          <w:szCs w:val="28"/>
        </w:rPr>
        <w:t xml:space="preserve"> - Выведет в консоль массив содержащий </w:t>
      </w:r>
      <w:proofErr w:type="spellStart"/>
      <w:r w:rsidR="000D1FA5" w:rsidRPr="000C75EA">
        <w:rPr>
          <w:sz w:val="28"/>
          <w:szCs w:val="28"/>
        </w:rPr>
        <w:t>хеши</w:t>
      </w:r>
      <w:proofErr w:type="spellEnd"/>
      <w:r w:rsidR="000D1FA5" w:rsidRPr="000C75EA">
        <w:rPr>
          <w:sz w:val="28"/>
          <w:szCs w:val="28"/>
        </w:rPr>
        <w:t xml:space="preserve"> </w:t>
      </w:r>
      <w:proofErr w:type="spellStart"/>
      <w:r w:rsidR="000D1FA5" w:rsidRPr="000C75EA">
        <w:rPr>
          <w:sz w:val="28"/>
          <w:szCs w:val="28"/>
        </w:rPr>
        <w:t>покемонов</w:t>
      </w:r>
      <w:proofErr w:type="spellEnd"/>
      <w:r w:rsidR="000D1FA5" w:rsidRPr="000C75EA">
        <w:rPr>
          <w:sz w:val="28"/>
          <w:szCs w:val="28"/>
        </w:rPr>
        <w:t xml:space="preserve"> в формате </w:t>
      </w:r>
      <w:proofErr w:type="gramStart"/>
      <w:r w:rsidR="000D1FA5" w:rsidRPr="000C75EA">
        <w:rPr>
          <w:sz w:val="28"/>
          <w:szCs w:val="28"/>
        </w:rPr>
        <w:t xml:space="preserve">[{ </w:t>
      </w:r>
      <w:proofErr w:type="spellStart"/>
      <w:r w:rsidR="000D1FA5" w:rsidRPr="000C75EA">
        <w:rPr>
          <w:sz w:val="28"/>
          <w:szCs w:val="28"/>
        </w:rPr>
        <w:t>name</w:t>
      </w:r>
      <w:proofErr w:type="spellEnd"/>
      <w:proofErr w:type="gramEnd"/>
      <w:r w:rsidR="000D1FA5" w:rsidRPr="000C75EA">
        <w:rPr>
          <w:sz w:val="28"/>
          <w:szCs w:val="28"/>
        </w:rPr>
        <w:t>: '</w:t>
      </w:r>
      <w:proofErr w:type="spellStart"/>
      <w:r w:rsidR="000D1FA5" w:rsidRPr="000C75EA">
        <w:rPr>
          <w:sz w:val="28"/>
          <w:szCs w:val="28"/>
        </w:rPr>
        <w:t>Pikachu</w:t>
      </w:r>
      <w:proofErr w:type="spellEnd"/>
      <w:r w:rsidR="000D1FA5" w:rsidRPr="000C75EA">
        <w:rPr>
          <w:sz w:val="28"/>
          <w:szCs w:val="28"/>
        </w:rPr>
        <w:t xml:space="preserve">', </w:t>
      </w:r>
      <w:proofErr w:type="spellStart"/>
      <w:r w:rsidR="000D1FA5" w:rsidRPr="000C75EA">
        <w:rPr>
          <w:sz w:val="28"/>
          <w:szCs w:val="28"/>
        </w:rPr>
        <w:t>color</w:t>
      </w:r>
      <w:proofErr w:type="spellEnd"/>
      <w:r w:rsidR="000D1FA5" w:rsidRPr="000C75EA">
        <w:rPr>
          <w:sz w:val="28"/>
          <w:szCs w:val="28"/>
        </w:rPr>
        <w:t>: '</w:t>
      </w:r>
      <w:proofErr w:type="spellStart"/>
      <w:r w:rsidR="000D1FA5" w:rsidRPr="000C75EA">
        <w:rPr>
          <w:sz w:val="28"/>
          <w:szCs w:val="28"/>
        </w:rPr>
        <w:t>Yellow</w:t>
      </w:r>
      <w:proofErr w:type="spellEnd"/>
      <w:r w:rsidR="000D1FA5" w:rsidRPr="000C75EA">
        <w:rPr>
          <w:sz w:val="28"/>
          <w:szCs w:val="28"/>
        </w:rPr>
        <w:t>' }].</w:t>
      </w:r>
    </w:p>
    <w:p w14:paraId="6D2E27C1" w14:textId="77777777" w:rsidR="00CA4F64" w:rsidRPr="000C75EA" w:rsidRDefault="00CA4F64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14:paraId="1D248881" w14:textId="042F6C30" w:rsidR="00A664C0" w:rsidRPr="000C75EA" w:rsidRDefault="009F7633" w:rsidP="009F7633">
      <w:pPr>
        <w:pStyle w:val="-"/>
        <w:ind w:firstLine="0"/>
        <w:jc w:val="center"/>
        <w:rPr>
          <w:b/>
          <w:bCs/>
          <w:sz w:val="28"/>
          <w:szCs w:val="28"/>
        </w:rPr>
      </w:pPr>
      <w:r w:rsidRPr="000C75EA">
        <w:rPr>
          <w:b/>
          <w:bCs/>
          <w:sz w:val="28"/>
          <w:szCs w:val="28"/>
        </w:rPr>
        <w:t>Результат выполнения:</w:t>
      </w:r>
    </w:p>
    <w:p w14:paraId="3DD5A050" w14:textId="40F13F8E" w:rsidR="00732602" w:rsidRPr="000C75EA" w:rsidRDefault="000C75EA" w:rsidP="000D1FA5">
      <w:pPr>
        <w:pStyle w:val="-"/>
        <w:keepNext/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C156BF" wp14:editId="4348B67F">
            <wp:extent cx="325755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62" t="76969" r="62159" b="2901"/>
                    <a:stretch/>
                  </pic:blipFill>
                  <pic:spPr bwMode="auto">
                    <a:xfrm>
                      <a:off x="0" y="0"/>
                      <a:ext cx="3269205" cy="1950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C75E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3AF9F6" wp14:editId="05BA467E">
            <wp:extent cx="2581275" cy="19101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722" t="75257" r="64244" b="3649"/>
                    <a:stretch/>
                  </pic:blipFill>
                  <pic:spPr bwMode="auto">
                    <a:xfrm>
                      <a:off x="0" y="0"/>
                      <a:ext cx="2595209" cy="192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628EF" w14:textId="424C280B" w:rsidR="009F7633" w:rsidRPr="000C75EA" w:rsidRDefault="00732602" w:rsidP="00732602">
      <w:pPr>
        <w:pStyle w:val="a9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0C75EA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0C75E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0C75EA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0C75E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0C75EA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0C75E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0C75EA">
        <w:rPr>
          <w:rFonts w:ascii="Times New Roman" w:hAnsi="Times New Roman" w:cs="Times New Roman"/>
          <w:i w:val="0"/>
          <w:sz w:val="28"/>
          <w:szCs w:val="28"/>
        </w:rPr>
        <w:t xml:space="preserve"> - Результат выполнения первого скрипта.</w:t>
      </w:r>
    </w:p>
    <w:p w14:paraId="5679B877" w14:textId="3F388F90" w:rsidR="00732602" w:rsidRPr="000C75EA" w:rsidRDefault="00732602" w:rsidP="00732602">
      <w:pPr>
        <w:rPr>
          <w:rFonts w:ascii="Times New Roman" w:hAnsi="Times New Roman" w:cs="Times New Roman"/>
          <w:sz w:val="28"/>
          <w:szCs w:val="28"/>
        </w:rPr>
      </w:pPr>
    </w:p>
    <w:p w14:paraId="4195539A" w14:textId="0E3635CB" w:rsidR="00732602" w:rsidRPr="000C75EA" w:rsidRDefault="003E3074" w:rsidP="000D1FA5">
      <w:pPr>
        <w:keepNext/>
        <w:tabs>
          <w:tab w:val="left" w:pos="250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BA6278" wp14:editId="0D9F7E39">
            <wp:extent cx="4038600" cy="296584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722" t="65127" r="59754" b="7046"/>
                    <a:stretch/>
                  </pic:blipFill>
                  <pic:spPr bwMode="auto">
                    <a:xfrm>
                      <a:off x="0" y="0"/>
                      <a:ext cx="4052433" cy="297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57B7D" w14:textId="4DE3141D" w:rsidR="00732602" w:rsidRPr="000C75EA" w:rsidRDefault="00732602" w:rsidP="00732602">
      <w:pPr>
        <w:pStyle w:val="a9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0C75EA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0C75E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0C75EA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0C75E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0C75EA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Pr="000C75E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0C75EA">
        <w:rPr>
          <w:rFonts w:ascii="Times New Roman" w:hAnsi="Times New Roman" w:cs="Times New Roman"/>
          <w:i w:val="0"/>
          <w:sz w:val="28"/>
          <w:szCs w:val="28"/>
        </w:rPr>
        <w:t xml:space="preserve"> - Результат выполнения второго скрипта.</w:t>
      </w:r>
    </w:p>
    <w:p w14:paraId="1B876F55" w14:textId="7C347287" w:rsidR="00732602" w:rsidRPr="000C75EA" w:rsidRDefault="003E3074" w:rsidP="007326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="00732602" w:rsidRPr="000C75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51C7EB" w14:textId="05A7A26C" w:rsidR="00732602" w:rsidRPr="000C75EA" w:rsidRDefault="00732602" w:rsidP="000C75EA">
      <w:pPr>
        <w:pStyle w:val="a4"/>
        <w:rPr>
          <w:rFonts w:ascii="Times New Roman" w:hAnsi="Times New Roman" w:cs="Times New Roman"/>
          <w:sz w:val="28"/>
          <w:szCs w:val="28"/>
        </w:rPr>
      </w:pPr>
      <w:r w:rsidRPr="000C75EA">
        <w:rPr>
          <w:rFonts w:ascii="Times New Roman" w:hAnsi="Times New Roman" w:cs="Times New Roman"/>
          <w:sz w:val="28"/>
          <w:szCs w:val="28"/>
        </w:rPr>
        <w:t>Файл «</w:t>
      </w:r>
      <w:r w:rsidRPr="000C75E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C75EA">
        <w:rPr>
          <w:rFonts w:ascii="Times New Roman" w:hAnsi="Times New Roman" w:cs="Times New Roman"/>
          <w:sz w:val="28"/>
          <w:szCs w:val="28"/>
          <w:lang w:val="en-US"/>
        </w:rPr>
        <w:t>2(1)</w:t>
      </w:r>
      <w:r w:rsidRPr="000C75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C75EA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0C75EA">
        <w:rPr>
          <w:rFonts w:ascii="Times New Roman" w:hAnsi="Times New Roman" w:cs="Times New Roman"/>
          <w:sz w:val="28"/>
          <w:szCs w:val="28"/>
        </w:rPr>
        <w:t>»</w:t>
      </w:r>
      <w:r w:rsidRPr="000C75E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32602" w:rsidRPr="000C75EA" w14:paraId="72F4C081" w14:textId="77777777" w:rsidTr="00732602">
        <w:tc>
          <w:tcPr>
            <w:tcW w:w="9345" w:type="dxa"/>
          </w:tcPr>
          <w:p w14:paraId="2FD5A1B9" w14:textId="77777777" w:rsidR="000C75EA" w:rsidRPr="000C75EA" w:rsidRDefault="000C75EA" w:rsidP="000C75E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CSfinder</w:t>
            </w:r>
            <w:proofErr w:type="spellEnd"/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(word)</w:t>
            </w:r>
          </w:p>
          <w:p w14:paraId="31A9F047" w14:textId="77777777" w:rsidR="000C75EA" w:rsidRPr="000C75EA" w:rsidRDefault="000C75EA" w:rsidP="000C75E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if((</w:t>
            </w:r>
            <w:proofErr w:type="gramStart"/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word[</w:t>
            </w:r>
            <w:proofErr w:type="gramEnd"/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-3] + word[-2]) == "</w:t>
            </w:r>
            <w:proofErr w:type="spellStart"/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  <w:proofErr w:type="spellEnd"/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5F73A4DD" w14:textId="77777777" w:rsidR="000C75EA" w:rsidRPr="000C75EA" w:rsidRDefault="000C75EA" w:rsidP="000C75E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2 ** (</w:t>
            </w:r>
            <w:proofErr w:type="spellStart"/>
            <w:proofErr w:type="gramStart"/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word.size</w:t>
            </w:r>
            <w:proofErr w:type="spellEnd"/>
            <w:proofErr w:type="gramEnd"/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- 1)</w:t>
            </w:r>
          </w:p>
          <w:p w14:paraId="7288A0A7" w14:textId="77777777" w:rsidR="000C75EA" w:rsidRPr="000C75EA" w:rsidRDefault="000C75EA" w:rsidP="000C75E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 return (</w:t>
            </w:r>
            <w:proofErr w:type="spellStart"/>
            <w:proofErr w:type="gramStart"/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word.chop</w:t>
            </w:r>
            <w:proofErr w:type="spellEnd"/>
            <w:proofErr w:type="gramEnd"/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).reverse</w:t>
            </w:r>
          </w:p>
          <w:p w14:paraId="7E8815DC" w14:textId="77777777" w:rsidR="000C75EA" w:rsidRPr="000C75EA" w:rsidRDefault="000C75EA" w:rsidP="000C75E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end</w:t>
            </w:r>
          </w:p>
          <w:p w14:paraId="45BB880A" w14:textId="77777777" w:rsidR="000C75EA" w:rsidRPr="000C75EA" w:rsidRDefault="000C75EA" w:rsidP="000C75E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  <w:p w14:paraId="465ECFDC" w14:textId="77777777" w:rsidR="000C75EA" w:rsidRPr="000C75EA" w:rsidRDefault="000C75EA" w:rsidP="000C75E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58F7CC" w14:textId="77777777" w:rsidR="000C75EA" w:rsidRPr="000C75EA" w:rsidRDefault="000C75EA" w:rsidP="000C75E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 'Input your word: '</w:t>
            </w:r>
          </w:p>
          <w:p w14:paraId="762734E2" w14:textId="77777777" w:rsidR="000C75EA" w:rsidRPr="000C75EA" w:rsidRDefault="000C75EA" w:rsidP="000C75E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word = </w:t>
            </w:r>
            <w:proofErr w:type="spellStart"/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gets.to_s</w:t>
            </w:r>
            <w:proofErr w:type="spellEnd"/>
          </w:p>
          <w:p w14:paraId="7D77AB54" w14:textId="5924B1E5" w:rsidR="00732602" w:rsidRPr="000C75EA" w:rsidRDefault="000C75EA" w:rsidP="000C75E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puts "Answer: #{</w:t>
            </w:r>
            <w:proofErr w:type="spellStart"/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CSfinder</w:t>
            </w:r>
            <w:proofErr w:type="spellEnd"/>
            <w:r w:rsidRPr="000C7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(word)}"</w:t>
            </w:r>
          </w:p>
        </w:tc>
      </w:tr>
    </w:tbl>
    <w:p w14:paraId="4ED169AD" w14:textId="77777777" w:rsidR="00732602" w:rsidRPr="000C75EA" w:rsidRDefault="00732602" w:rsidP="0073260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597D4A" w14:textId="6DDC60B4" w:rsidR="00732602" w:rsidRPr="000C75EA" w:rsidRDefault="00732602" w:rsidP="003E3074">
      <w:pPr>
        <w:pStyle w:val="a4"/>
        <w:rPr>
          <w:rFonts w:ascii="Times New Roman" w:hAnsi="Times New Roman" w:cs="Times New Roman"/>
          <w:sz w:val="28"/>
          <w:szCs w:val="28"/>
        </w:rPr>
      </w:pPr>
      <w:r w:rsidRPr="000C75EA">
        <w:rPr>
          <w:rFonts w:ascii="Times New Roman" w:hAnsi="Times New Roman" w:cs="Times New Roman"/>
          <w:sz w:val="28"/>
          <w:szCs w:val="28"/>
        </w:rPr>
        <w:t>Файл «</w:t>
      </w:r>
      <w:r w:rsidR="003E307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E3074">
        <w:rPr>
          <w:rFonts w:ascii="Times New Roman" w:hAnsi="Times New Roman" w:cs="Times New Roman"/>
          <w:sz w:val="28"/>
          <w:szCs w:val="28"/>
        </w:rPr>
        <w:t>2(2)</w:t>
      </w:r>
      <w:r w:rsidRPr="000C75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C75EA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0C75EA">
        <w:rPr>
          <w:rFonts w:ascii="Times New Roman" w:hAnsi="Times New Roman" w:cs="Times New Roman"/>
          <w:sz w:val="28"/>
          <w:szCs w:val="28"/>
        </w:rPr>
        <w:t>»</w:t>
      </w:r>
      <w:r w:rsidRPr="000C75E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32602" w:rsidRPr="000C75EA" w14:paraId="15BD0183" w14:textId="77777777" w:rsidTr="00732602">
        <w:tc>
          <w:tcPr>
            <w:tcW w:w="9345" w:type="dxa"/>
          </w:tcPr>
          <w:p w14:paraId="07024B32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inputPokemon</w:t>
            </w:r>
            <w:proofErr w:type="spellEnd"/>
          </w:p>
          <w:p w14:paraId="7E0B7B34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print 'Input count of 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pokemons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'</w:t>
            </w:r>
          </w:p>
          <w:p w14:paraId="19826305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count = 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gets.to_i</w:t>
            </w:r>
            <w:proofErr w:type="spellEnd"/>
          </w:p>
          <w:p w14:paraId="3A1D644C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</w:t>
            </w:r>
          </w:p>
          <w:p w14:paraId="149D9B44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pokemons_arr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{} </w:t>
            </w:r>
          </w:p>
          <w:p w14:paraId="7D5A4981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while(</w:t>
            </w:r>
            <w:proofErr w:type="spellStart"/>
            <w:proofErr w:type="gram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count)</w:t>
            </w:r>
          </w:p>
          <w:p w14:paraId="0BC2D6D9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print 'Write a name of 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pokemon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'</w:t>
            </w:r>
          </w:p>
          <w:p w14:paraId="4CB8F568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pokemons_name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gets</w:t>
            </w:r>
          </w:p>
          <w:p w14:paraId="6EAB87EC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print 'Write a color of </w:t>
            </w:r>
            <w:proofErr w:type="spellStart"/>
            <w:proofErr w:type="gram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pokemon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</w:t>
            </w:r>
          </w:p>
          <w:p w14:paraId="458A4D37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pokemons_color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gets</w:t>
            </w:r>
          </w:p>
          <w:p w14:paraId="65C100C8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pokemons_</w:t>
            </w:r>
            <w:proofErr w:type="gram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arr.merge</w:t>
            </w:r>
            <w:proofErr w:type="spellEnd"/>
            <w:proofErr w:type="gram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!({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pokemons_name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=&gt; 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pokemons_color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})</w:t>
            </w:r>
          </w:p>
          <w:p w14:paraId="3847F5A3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+= 1</w:t>
            </w:r>
          </w:p>
          <w:p w14:paraId="3BA74728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end</w:t>
            </w:r>
          </w:p>
          <w:p w14:paraId="1B619450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return 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pokemons_arr</w:t>
            </w:r>
            <w:proofErr w:type="spellEnd"/>
          </w:p>
          <w:p w14:paraId="09837F2F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  <w:p w14:paraId="14B2D171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19ABB3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outputPokemon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pokemons_arr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2DCCF17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pokemons_</w:t>
            </w:r>
            <w:proofErr w:type="gram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arr.each</w:t>
            </w:r>
            <w:proofErr w:type="gram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_with_index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{|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index| puts "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Pokemon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#{index} #{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color:-)"}</w:t>
            </w:r>
          </w:p>
          <w:p w14:paraId="3C016FC3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  <w:p w14:paraId="1E294D7B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8E1FA8" w14:textId="77777777" w:rsidR="003E3074" w:rsidRPr="003E3074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pokemons_arr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inputPokemon</w:t>
            </w:r>
            <w:proofErr w:type="spellEnd"/>
          </w:p>
          <w:p w14:paraId="0CD65664" w14:textId="34613DCF" w:rsidR="00732602" w:rsidRPr="000C75EA" w:rsidRDefault="003E3074" w:rsidP="003E307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outputPokemon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pokemons_arr</w:t>
            </w:r>
            <w:proofErr w:type="spellEnd"/>
            <w:r w:rsidRPr="003E3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3230735" w14:textId="55CE5261" w:rsidR="00732602" w:rsidRPr="000C75EA" w:rsidRDefault="00732602" w:rsidP="007326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3B3B29" w14:textId="0D251912" w:rsidR="00732602" w:rsidRPr="00732602" w:rsidRDefault="00732602" w:rsidP="007326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75EA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proofErr w:type="gramStart"/>
      <w:r w:rsidR="003E3074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="003E3074">
        <w:rPr>
          <w:rFonts w:ascii="Times New Roman" w:hAnsi="Times New Roman" w:cs="Times New Roman"/>
          <w:bCs/>
          <w:sz w:val="28"/>
          <w:szCs w:val="28"/>
        </w:rPr>
        <w:t xml:space="preserve"> ходе проделанной работы было проведено </w:t>
      </w:r>
      <w:r w:rsidR="003E3074">
        <w:rPr>
          <w:rFonts w:ascii="Times New Roman" w:hAnsi="Times New Roman" w:cs="Times New Roman"/>
          <w:sz w:val="28"/>
          <w:szCs w:val="28"/>
        </w:rPr>
        <w:t>ознакомление</w:t>
      </w:r>
      <w:r w:rsidRPr="000C75EA">
        <w:rPr>
          <w:rFonts w:ascii="Times New Roman" w:hAnsi="Times New Roman" w:cs="Times New Roman"/>
          <w:sz w:val="28"/>
          <w:szCs w:val="28"/>
        </w:rPr>
        <w:t xml:space="preserve"> с</w:t>
      </w:r>
      <w:r w:rsidR="00FC4CF0" w:rsidRPr="000C75EA">
        <w:rPr>
          <w:rFonts w:ascii="Times New Roman" w:hAnsi="Times New Roman" w:cs="Times New Roman"/>
          <w:sz w:val="28"/>
          <w:szCs w:val="28"/>
        </w:rPr>
        <w:t xml:space="preserve"> циклами и </w:t>
      </w:r>
      <w:proofErr w:type="spellStart"/>
      <w:r w:rsidR="00FC4CF0" w:rsidRPr="000C75E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FC4CF0" w:rsidRPr="000C75EA">
        <w:rPr>
          <w:rFonts w:ascii="Times New Roman" w:hAnsi="Times New Roman" w:cs="Times New Roman"/>
          <w:sz w:val="28"/>
          <w:szCs w:val="28"/>
        </w:rPr>
        <w:t xml:space="preserve">-массивами языка </w:t>
      </w:r>
      <w:r w:rsidR="00FC4CF0" w:rsidRPr="000C75EA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0C75EA">
        <w:rPr>
          <w:rFonts w:ascii="Times New Roman" w:hAnsi="Times New Roman" w:cs="Times New Roman"/>
          <w:sz w:val="28"/>
          <w:szCs w:val="28"/>
        </w:rPr>
        <w:t>.</w:t>
      </w:r>
    </w:p>
    <w:sectPr w:rsidR="00732602" w:rsidRPr="00732602" w:rsidSect="00BE0BF4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CC95A" w14:textId="77777777" w:rsidR="002C3916" w:rsidRDefault="002C3916" w:rsidP="00BE0BF4">
      <w:pPr>
        <w:spacing w:after="0" w:line="240" w:lineRule="auto"/>
      </w:pPr>
      <w:r>
        <w:separator/>
      </w:r>
    </w:p>
  </w:endnote>
  <w:endnote w:type="continuationSeparator" w:id="0">
    <w:p w14:paraId="165F793D" w14:textId="77777777" w:rsidR="002C3916" w:rsidRDefault="002C3916" w:rsidP="00BE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6700766"/>
      <w:docPartObj>
        <w:docPartGallery w:val="Page Numbers (Bottom of Page)"/>
        <w:docPartUnique/>
      </w:docPartObj>
    </w:sdtPr>
    <w:sdtEndPr/>
    <w:sdtContent>
      <w:p w14:paraId="7CF299E4" w14:textId="27B483D0" w:rsidR="002364FF" w:rsidRDefault="002364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074">
          <w:rPr>
            <w:noProof/>
          </w:rPr>
          <w:t>1</w:t>
        </w:r>
        <w:r>
          <w:fldChar w:fldCharType="end"/>
        </w:r>
      </w:p>
    </w:sdtContent>
  </w:sdt>
  <w:p w14:paraId="54E80B2A" w14:textId="77777777" w:rsidR="00AA6C2B" w:rsidRDefault="00AA6C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95369" w14:textId="77777777" w:rsidR="002C3916" w:rsidRDefault="002C3916" w:rsidP="00BE0BF4">
      <w:pPr>
        <w:spacing w:after="0" w:line="240" w:lineRule="auto"/>
      </w:pPr>
      <w:r>
        <w:separator/>
      </w:r>
    </w:p>
  </w:footnote>
  <w:footnote w:type="continuationSeparator" w:id="0">
    <w:p w14:paraId="529A3A6C" w14:textId="77777777" w:rsidR="002C3916" w:rsidRDefault="002C3916" w:rsidP="00BE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94D17" w14:textId="602DFDBF" w:rsidR="00AA6C2B" w:rsidRPr="00314F29" w:rsidRDefault="00AA6C2B" w:rsidP="00314F29">
    <w:pPr>
      <w:pStyle w:val="-"/>
      <w:ind w:firstLine="0"/>
      <w:rPr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03AE"/>
    <w:multiLevelType w:val="hybridMultilevel"/>
    <w:tmpl w:val="AA7E597C"/>
    <w:lvl w:ilvl="0" w:tplc="34424BA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D66116C"/>
    <w:multiLevelType w:val="hybridMultilevel"/>
    <w:tmpl w:val="7C262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F3D0B"/>
    <w:multiLevelType w:val="hybridMultilevel"/>
    <w:tmpl w:val="0F56D43A"/>
    <w:lvl w:ilvl="0" w:tplc="34424B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C915AB"/>
    <w:multiLevelType w:val="hybridMultilevel"/>
    <w:tmpl w:val="F05A6C5C"/>
    <w:lvl w:ilvl="0" w:tplc="34424BA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E7842A9"/>
    <w:multiLevelType w:val="hybridMultilevel"/>
    <w:tmpl w:val="16C035AE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4746790D"/>
    <w:multiLevelType w:val="hybridMultilevel"/>
    <w:tmpl w:val="7C262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717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6E2F82"/>
    <w:multiLevelType w:val="hybridMultilevel"/>
    <w:tmpl w:val="92E62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29"/>
    <w:rsid w:val="000105C8"/>
    <w:rsid w:val="000132ED"/>
    <w:rsid w:val="00026CB8"/>
    <w:rsid w:val="0003545A"/>
    <w:rsid w:val="00043893"/>
    <w:rsid w:val="0005069F"/>
    <w:rsid w:val="00052054"/>
    <w:rsid w:val="000546E9"/>
    <w:rsid w:val="000A6867"/>
    <w:rsid w:val="000C75EA"/>
    <w:rsid w:val="000D1FA5"/>
    <w:rsid w:val="00105AA0"/>
    <w:rsid w:val="00141A0D"/>
    <w:rsid w:val="00146DB8"/>
    <w:rsid w:val="00164905"/>
    <w:rsid w:val="00194482"/>
    <w:rsid w:val="001D041A"/>
    <w:rsid w:val="001D6948"/>
    <w:rsid w:val="001E0D14"/>
    <w:rsid w:val="001E31C3"/>
    <w:rsid w:val="001F3B17"/>
    <w:rsid w:val="002128FC"/>
    <w:rsid w:val="002152D6"/>
    <w:rsid w:val="002247C3"/>
    <w:rsid w:val="002364FF"/>
    <w:rsid w:val="00240C05"/>
    <w:rsid w:val="00263440"/>
    <w:rsid w:val="0027395C"/>
    <w:rsid w:val="00274354"/>
    <w:rsid w:val="0027622A"/>
    <w:rsid w:val="00277F05"/>
    <w:rsid w:val="0029417F"/>
    <w:rsid w:val="002B22D4"/>
    <w:rsid w:val="002B7380"/>
    <w:rsid w:val="002C3916"/>
    <w:rsid w:val="002D21F9"/>
    <w:rsid w:val="002D65A3"/>
    <w:rsid w:val="002E2755"/>
    <w:rsid w:val="002E4890"/>
    <w:rsid w:val="002F71EC"/>
    <w:rsid w:val="00314F29"/>
    <w:rsid w:val="00316548"/>
    <w:rsid w:val="00333096"/>
    <w:rsid w:val="00334111"/>
    <w:rsid w:val="00347AEE"/>
    <w:rsid w:val="0035439A"/>
    <w:rsid w:val="00373703"/>
    <w:rsid w:val="00384EF5"/>
    <w:rsid w:val="003E3074"/>
    <w:rsid w:val="003F3508"/>
    <w:rsid w:val="004342D2"/>
    <w:rsid w:val="0043569C"/>
    <w:rsid w:val="00455E43"/>
    <w:rsid w:val="004568EE"/>
    <w:rsid w:val="00465863"/>
    <w:rsid w:val="00485455"/>
    <w:rsid w:val="004D3BCF"/>
    <w:rsid w:val="004F7F2D"/>
    <w:rsid w:val="00526CB2"/>
    <w:rsid w:val="00526D00"/>
    <w:rsid w:val="00531E14"/>
    <w:rsid w:val="00542E27"/>
    <w:rsid w:val="00543A6B"/>
    <w:rsid w:val="00553883"/>
    <w:rsid w:val="005947C6"/>
    <w:rsid w:val="005A6B09"/>
    <w:rsid w:val="005C0849"/>
    <w:rsid w:val="005C7C62"/>
    <w:rsid w:val="005D6822"/>
    <w:rsid w:val="005E576A"/>
    <w:rsid w:val="00617C15"/>
    <w:rsid w:val="00661AE7"/>
    <w:rsid w:val="00671D35"/>
    <w:rsid w:val="00672591"/>
    <w:rsid w:val="00685C5F"/>
    <w:rsid w:val="00693539"/>
    <w:rsid w:val="006B5FA8"/>
    <w:rsid w:val="006C13FA"/>
    <w:rsid w:val="006C5B4F"/>
    <w:rsid w:val="006D7896"/>
    <w:rsid w:val="006D7F43"/>
    <w:rsid w:val="006E085D"/>
    <w:rsid w:val="006E6A10"/>
    <w:rsid w:val="006E7964"/>
    <w:rsid w:val="00720C79"/>
    <w:rsid w:val="00724460"/>
    <w:rsid w:val="00732602"/>
    <w:rsid w:val="00741D37"/>
    <w:rsid w:val="00750A86"/>
    <w:rsid w:val="007634B7"/>
    <w:rsid w:val="00787F6E"/>
    <w:rsid w:val="007961F7"/>
    <w:rsid w:val="00796632"/>
    <w:rsid w:val="00797DCF"/>
    <w:rsid w:val="007A71E3"/>
    <w:rsid w:val="007B0DA1"/>
    <w:rsid w:val="007C1B07"/>
    <w:rsid w:val="007C3222"/>
    <w:rsid w:val="0081299A"/>
    <w:rsid w:val="0081648D"/>
    <w:rsid w:val="008249D0"/>
    <w:rsid w:val="00855AC6"/>
    <w:rsid w:val="008A2C03"/>
    <w:rsid w:val="008A7CC1"/>
    <w:rsid w:val="008B7D8A"/>
    <w:rsid w:val="008C4850"/>
    <w:rsid w:val="00926A04"/>
    <w:rsid w:val="009473A1"/>
    <w:rsid w:val="00947A10"/>
    <w:rsid w:val="00952136"/>
    <w:rsid w:val="00993B1A"/>
    <w:rsid w:val="009A1187"/>
    <w:rsid w:val="009B1201"/>
    <w:rsid w:val="009C60B8"/>
    <w:rsid w:val="009F7633"/>
    <w:rsid w:val="00A072CE"/>
    <w:rsid w:val="00A611D7"/>
    <w:rsid w:val="00A62247"/>
    <w:rsid w:val="00A664C0"/>
    <w:rsid w:val="00A84DEC"/>
    <w:rsid w:val="00AA6C2B"/>
    <w:rsid w:val="00AE1824"/>
    <w:rsid w:val="00AF308B"/>
    <w:rsid w:val="00AF572D"/>
    <w:rsid w:val="00B25100"/>
    <w:rsid w:val="00B271C7"/>
    <w:rsid w:val="00B80BA4"/>
    <w:rsid w:val="00B85CD6"/>
    <w:rsid w:val="00BB6E79"/>
    <w:rsid w:val="00BD4583"/>
    <w:rsid w:val="00BE02ED"/>
    <w:rsid w:val="00BE0BF4"/>
    <w:rsid w:val="00BF667A"/>
    <w:rsid w:val="00C00A50"/>
    <w:rsid w:val="00C1528D"/>
    <w:rsid w:val="00C27784"/>
    <w:rsid w:val="00C34814"/>
    <w:rsid w:val="00C573B7"/>
    <w:rsid w:val="00C62070"/>
    <w:rsid w:val="00C62606"/>
    <w:rsid w:val="00C67BBC"/>
    <w:rsid w:val="00C723F3"/>
    <w:rsid w:val="00C87808"/>
    <w:rsid w:val="00CA4F64"/>
    <w:rsid w:val="00CD29F9"/>
    <w:rsid w:val="00D14985"/>
    <w:rsid w:val="00D15F0C"/>
    <w:rsid w:val="00D24E05"/>
    <w:rsid w:val="00D36853"/>
    <w:rsid w:val="00D514E0"/>
    <w:rsid w:val="00D606D3"/>
    <w:rsid w:val="00D71B0D"/>
    <w:rsid w:val="00D8096C"/>
    <w:rsid w:val="00D91772"/>
    <w:rsid w:val="00DA26FC"/>
    <w:rsid w:val="00DB1A44"/>
    <w:rsid w:val="00DE5756"/>
    <w:rsid w:val="00E11933"/>
    <w:rsid w:val="00E1377F"/>
    <w:rsid w:val="00E407EE"/>
    <w:rsid w:val="00E47B00"/>
    <w:rsid w:val="00E52F03"/>
    <w:rsid w:val="00E56DCC"/>
    <w:rsid w:val="00E600F8"/>
    <w:rsid w:val="00E64E67"/>
    <w:rsid w:val="00E707A6"/>
    <w:rsid w:val="00E82024"/>
    <w:rsid w:val="00E952B2"/>
    <w:rsid w:val="00EA52E1"/>
    <w:rsid w:val="00ED40DB"/>
    <w:rsid w:val="00ED4FB8"/>
    <w:rsid w:val="00ED6225"/>
    <w:rsid w:val="00F266D5"/>
    <w:rsid w:val="00F3048A"/>
    <w:rsid w:val="00F37D89"/>
    <w:rsid w:val="00F73965"/>
    <w:rsid w:val="00F90682"/>
    <w:rsid w:val="00FC4CF0"/>
    <w:rsid w:val="00F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41AFB"/>
  <w15:chartTrackingRefBased/>
  <w15:docId w15:val="{1A5F986F-CE9D-440A-AB66-6DA6AA9E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тчетик:-)"/>
    <w:basedOn w:val="a"/>
    <w:link w:val="-0"/>
    <w:qFormat/>
    <w:rsid w:val="00BE0BF4"/>
    <w:pPr>
      <w:ind w:firstLine="708"/>
    </w:pPr>
    <w:rPr>
      <w:rFonts w:ascii="Times New Roman" w:hAnsi="Times New Roman" w:cs="Times New Roman"/>
      <w:sz w:val="24"/>
      <w:szCs w:val="24"/>
    </w:rPr>
  </w:style>
  <w:style w:type="character" w:customStyle="1" w:styleId="-0">
    <w:name w:val="Отчетик:-) Знак"/>
    <w:basedOn w:val="a0"/>
    <w:link w:val="-"/>
    <w:rsid w:val="00BE0BF4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BE0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0BF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0BF4"/>
  </w:style>
  <w:style w:type="paragraph" w:styleId="a7">
    <w:name w:val="footer"/>
    <w:basedOn w:val="a"/>
    <w:link w:val="a8"/>
    <w:uiPriority w:val="99"/>
    <w:unhideWhenUsed/>
    <w:rsid w:val="00BE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0BF4"/>
  </w:style>
  <w:style w:type="paragraph" w:styleId="a9">
    <w:name w:val="caption"/>
    <w:basedOn w:val="a"/>
    <w:next w:val="a"/>
    <w:uiPriority w:val="35"/>
    <w:unhideWhenUsed/>
    <w:qFormat/>
    <w:rsid w:val="00F37D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Body Text Indent 2"/>
    <w:basedOn w:val="a"/>
    <w:link w:val="20"/>
    <w:unhideWhenUsed/>
    <w:rsid w:val="004342D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4342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6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6C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&#1053;&#1072;&#1089;&#1090;&#1088;&#1072;&#1080;&#1074;&#1072;&#1077;&#1084;&#1099;&#1077;%20&#1096;&#1072;&#1073;&#1083;&#1086;&#1085;&#1099;%20Office\&#1052;&#1086;&#1076;&#1077;&#1083;&#1083;&#1080;&#1088;&#1086;&#1074;&#1072;&#1085;&#1080;&#1077;_&#1083;&#1072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Моделлирование_лаба.dotx</Template>
  <TotalTime>723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Valera</cp:lastModifiedBy>
  <cp:revision>110</cp:revision>
  <cp:lastPrinted>2020-05-14T13:32:00Z</cp:lastPrinted>
  <dcterms:created xsi:type="dcterms:W3CDTF">2020-02-28T13:44:00Z</dcterms:created>
  <dcterms:modified xsi:type="dcterms:W3CDTF">2020-12-07T08:49:00Z</dcterms:modified>
</cp:coreProperties>
</file>