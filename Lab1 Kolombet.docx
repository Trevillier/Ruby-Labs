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6BB13" w14:textId="1ACA24C8" w:rsidR="00BE0BF4" w:rsidRPr="0050583F" w:rsidRDefault="00BE0BF4" w:rsidP="00BE0BF4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МИНИСТЕРСТВ</w:t>
      </w:r>
      <w:r w:rsidR="002C4792">
        <w:rPr>
          <w:rFonts w:ascii="Times New Roman" w:hAnsi="Times New Roman" w:cs="Times New Roman"/>
          <w:b/>
          <w:bCs/>
          <w:color w:val="000000"/>
          <w:szCs w:val="28"/>
        </w:rPr>
        <w:t>О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 xml:space="preserve"> НАУКИ И ВЫСШЕГО ОБРАЗОВАНИЯ РОССИИ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АВТОНОМНОЕ ОБРАЗОВАТЕЛЬНОЕ УЧРЕЖДЕНИЕ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«СЕВАСТОПОЛЬСКИЙ ГОСУДАРСТВЕННЫЙ УНИВЕРСИТЕТ»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(ФГАОУ ВО </w:t>
      </w:r>
      <w:proofErr w:type="spellStart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СевГУ</w:t>
      </w:r>
      <w:proofErr w:type="spellEnd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3A73A231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012206EC" w14:textId="77777777" w:rsidR="00BE0BF4" w:rsidRPr="0050583F" w:rsidRDefault="00BE0BF4" w:rsidP="002C4792">
      <w:pPr>
        <w:jc w:val="right"/>
        <w:rPr>
          <w:rFonts w:ascii="Times New Roman" w:hAnsi="Times New Roman" w:cs="Times New Roman"/>
          <w:bCs/>
          <w:color w:val="000000"/>
        </w:rPr>
      </w:pPr>
      <w:r w:rsidRPr="0050583F">
        <w:rPr>
          <w:rFonts w:ascii="Times New Roman" w:hAnsi="Times New Roman" w:cs="Times New Roman"/>
          <w:bCs/>
          <w:color w:val="000000"/>
        </w:rPr>
        <w:t>Кафедра информационных технологий и компьютерных систем</w:t>
      </w:r>
    </w:p>
    <w:p w14:paraId="11704C67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C2FB588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D53E487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673077D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5F332FB" w14:textId="77777777" w:rsidR="00BE0BF4" w:rsidRPr="0050583F" w:rsidRDefault="00BE0BF4" w:rsidP="00BE0BF4">
      <w:pPr>
        <w:pStyle w:val="-"/>
        <w:jc w:val="center"/>
      </w:pPr>
    </w:p>
    <w:p w14:paraId="1DF7A898" w14:textId="2A029DF2" w:rsidR="00BE0BF4" w:rsidRPr="0050583F" w:rsidRDefault="00BE0BF4" w:rsidP="00E11933">
      <w:pPr>
        <w:pStyle w:val="-"/>
        <w:ind w:firstLine="0"/>
        <w:jc w:val="center"/>
      </w:pPr>
      <w:r>
        <w:rPr>
          <w:sz w:val="28"/>
          <w:szCs w:val="28"/>
        </w:rPr>
        <w:t>Лабораторная работа №</w:t>
      </w:r>
      <w:r w:rsidR="009F7633" w:rsidRPr="009F7633">
        <w:rPr>
          <w:sz w:val="28"/>
          <w:szCs w:val="28"/>
        </w:rPr>
        <w:t>1</w:t>
      </w:r>
      <w:r w:rsidRPr="0050583F">
        <w:rPr>
          <w:sz w:val="28"/>
          <w:szCs w:val="28"/>
        </w:rPr>
        <w:br/>
        <w:t xml:space="preserve">дисциплина: </w:t>
      </w:r>
      <w:r w:rsidR="009F7633">
        <w:rPr>
          <w:sz w:val="28"/>
          <w:szCs w:val="28"/>
        </w:rPr>
        <w:t>Вычислительные системы</w:t>
      </w:r>
      <w:r w:rsidRPr="0050583F">
        <w:rPr>
          <w:sz w:val="28"/>
          <w:szCs w:val="28"/>
        </w:rPr>
        <w:br/>
        <w:t>тема: «</w:t>
      </w:r>
      <w:r w:rsidR="009F7633">
        <w:rPr>
          <w:sz w:val="28"/>
          <w:szCs w:val="28"/>
        </w:rPr>
        <w:t xml:space="preserve">Введение в </w:t>
      </w:r>
      <w:r w:rsidR="009F7633">
        <w:rPr>
          <w:sz w:val="28"/>
          <w:szCs w:val="28"/>
          <w:lang w:val="en-US"/>
        </w:rPr>
        <w:t>Ruby</w:t>
      </w:r>
      <w:r w:rsidRPr="0050583F">
        <w:rPr>
          <w:sz w:val="28"/>
          <w:szCs w:val="28"/>
        </w:rPr>
        <w:t>».</w:t>
      </w:r>
    </w:p>
    <w:p w14:paraId="410B87C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652F8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EDDB533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7D26F1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4BB4F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6ADB53" w14:textId="77777777" w:rsidR="00BE0BF4" w:rsidRPr="0050583F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6CC669" w14:textId="1EAF9554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группы: ИВТ-</w:t>
      </w:r>
      <w:r w:rsidR="00366EEC">
        <w:rPr>
          <w:rFonts w:ascii="Times New Roman" w:hAnsi="Times New Roman" w:cs="Times New Roman"/>
          <w:bCs/>
          <w:color w:val="000000"/>
          <w:sz w:val="28"/>
          <w:szCs w:val="28"/>
        </w:rPr>
        <w:t>17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-о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="002C4792">
        <w:rPr>
          <w:rFonts w:ascii="Times New Roman" w:hAnsi="Times New Roman" w:cs="Times New Roman"/>
          <w:bCs/>
          <w:color w:val="000000"/>
          <w:sz w:val="28"/>
          <w:szCs w:val="28"/>
        </w:rPr>
        <w:t>Коломбет</w:t>
      </w:r>
      <w:proofErr w:type="spellEnd"/>
      <w:r w:rsidR="002C479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В. А.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366EEC">
        <w:rPr>
          <w:rFonts w:ascii="Times New Roman" w:hAnsi="Times New Roman" w:cs="Times New Roman"/>
          <w:bCs/>
          <w:color w:val="000000"/>
          <w:sz w:val="28"/>
          <w:szCs w:val="28"/>
        </w:rPr>
        <w:t>___________________</w:t>
      </w:r>
    </w:p>
    <w:p w14:paraId="0F047A05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C9DD6B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0403647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6F048F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0E8F5B" w14:textId="0EEFEFBC" w:rsidR="00BE0BF4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CCC1AF" w14:textId="77777777" w:rsidR="00DB1A44" w:rsidRPr="0050583F" w:rsidRDefault="00DB1A4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99E72BF" w14:textId="4E416C8A" w:rsidR="00BE0BF4" w:rsidRPr="0050583F" w:rsidRDefault="002C4792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Севастополь</w:t>
      </w:r>
      <w:r w:rsidR="00BE0BF4"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D9702CC" w14:textId="3B2F2DDE" w:rsidR="00BE0BF4" w:rsidRPr="00DB1A44" w:rsidRDefault="00BE0BF4" w:rsidP="00DB1A4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2020</w:t>
      </w:r>
    </w:p>
    <w:p w14:paraId="6D5F9858" w14:textId="6294D3BE" w:rsidR="00B25100" w:rsidRPr="002C4792" w:rsidRDefault="00BE0BF4" w:rsidP="002C4792">
      <w:pPr>
        <w:pStyle w:val="2"/>
        <w:spacing w:line="240" w:lineRule="auto"/>
        <w:rPr>
          <w:szCs w:val="28"/>
        </w:rPr>
      </w:pPr>
      <w:r w:rsidRPr="002C4792">
        <w:rPr>
          <w:b/>
          <w:szCs w:val="28"/>
        </w:rPr>
        <w:lastRenderedPageBreak/>
        <w:t>Цель работы:</w:t>
      </w:r>
      <w:r w:rsidR="004342D2" w:rsidRPr="002C4792">
        <w:rPr>
          <w:b/>
          <w:szCs w:val="28"/>
        </w:rPr>
        <w:t xml:space="preserve"> </w:t>
      </w:r>
      <w:r w:rsidR="00D8096C" w:rsidRPr="002C4792">
        <w:rPr>
          <w:szCs w:val="28"/>
        </w:rPr>
        <w:t xml:space="preserve">ознакомиться с </w:t>
      </w:r>
      <w:r w:rsidR="009F7633" w:rsidRPr="002C4792">
        <w:rPr>
          <w:szCs w:val="28"/>
        </w:rPr>
        <w:t xml:space="preserve">базовым синтаксисом языка </w:t>
      </w:r>
      <w:r w:rsidR="009F7633" w:rsidRPr="002C4792">
        <w:rPr>
          <w:szCs w:val="28"/>
          <w:lang w:val="en-US"/>
        </w:rPr>
        <w:t>Ruby</w:t>
      </w:r>
      <w:r w:rsidR="00D8096C" w:rsidRPr="002C4792">
        <w:rPr>
          <w:szCs w:val="28"/>
        </w:rPr>
        <w:t>.</w:t>
      </w:r>
    </w:p>
    <w:p w14:paraId="06F06AEF" w14:textId="77777777" w:rsidR="00D8096C" w:rsidRPr="002C4792" w:rsidRDefault="00D8096C" w:rsidP="002C4792">
      <w:pPr>
        <w:pStyle w:val="2"/>
        <w:spacing w:line="240" w:lineRule="auto"/>
        <w:rPr>
          <w:szCs w:val="28"/>
        </w:rPr>
      </w:pPr>
    </w:p>
    <w:p w14:paraId="2C8A5C07" w14:textId="77777777" w:rsidR="002C4792" w:rsidRDefault="004342D2" w:rsidP="002C4792">
      <w:pPr>
        <w:pStyle w:val="-"/>
        <w:jc w:val="both"/>
        <w:rPr>
          <w:b/>
          <w:bCs/>
          <w:sz w:val="28"/>
          <w:szCs w:val="28"/>
        </w:rPr>
      </w:pPr>
      <w:r w:rsidRPr="002C4792">
        <w:rPr>
          <w:b/>
          <w:bCs/>
          <w:sz w:val="28"/>
          <w:szCs w:val="28"/>
        </w:rPr>
        <w:t xml:space="preserve"> </w:t>
      </w:r>
      <w:r w:rsidR="00BE0BF4" w:rsidRPr="002C4792">
        <w:rPr>
          <w:b/>
          <w:bCs/>
          <w:sz w:val="28"/>
          <w:szCs w:val="28"/>
        </w:rPr>
        <w:t>Постановка задачи</w:t>
      </w:r>
      <w:r w:rsidR="00D24E05" w:rsidRPr="002C4792">
        <w:rPr>
          <w:b/>
          <w:bCs/>
          <w:sz w:val="28"/>
          <w:szCs w:val="28"/>
        </w:rPr>
        <w:t>.</w:t>
      </w:r>
      <w:r w:rsidR="007C1B07" w:rsidRPr="002C4792">
        <w:rPr>
          <w:b/>
          <w:bCs/>
          <w:sz w:val="28"/>
          <w:szCs w:val="28"/>
        </w:rPr>
        <w:t xml:space="preserve"> </w:t>
      </w:r>
      <w:r w:rsidR="00671D35" w:rsidRPr="002C4792">
        <w:rPr>
          <w:b/>
          <w:bCs/>
          <w:sz w:val="28"/>
          <w:szCs w:val="28"/>
        </w:rPr>
        <w:t xml:space="preserve"> </w:t>
      </w:r>
    </w:p>
    <w:p w14:paraId="203793E6" w14:textId="2381258D" w:rsidR="00E47B00" w:rsidRPr="002C4792" w:rsidRDefault="002C4792" w:rsidP="002C4792">
      <w:pPr>
        <w:pStyle w:val="-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9F7633" w:rsidRPr="002C4792">
        <w:rPr>
          <w:sz w:val="28"/>
          <w:szCs w:val="28"/>
        </w:rPr>
        <w:t>Написать скрипт, который будет запрашивать имя, фамилию и возраст, а затем выдавать приветствие в одном из двух вариантов, в зависимости от возраста:</w:t>
      </w:r>
    </w:p>
    <w:p w14:paraId="6052CF55" w14:textId="36AB14A8" w:rsidR="009F7633" w:rsidRPr="002C4792" w:rsidRDefault="009F7633" w:rsidP="009F7633">
      <w:pPr>
        <w:pStyle w:val="-"/>
        <w:numPr>
          <w:ilvl w:val="0"/>
          <w:numId w:val="5"/>
        </w:numPr>
        <w:rPr>
          <w:i/>
          <w:iCs/>
          <w:sz w:val="28"/>
          <w:szCs w:val="28"/>
        </w:rPr>
      </w:pPr>
      <w:r w:rsidRPr="002C4792">
        <w:rPr>
          <w:i/>
          <w:iCs/>
          <w:sz w:val="28"/>
          <w:szCs w:val="28"/>
        </w:rPr>
        <w:t>Привет, {имя} {фамилия}. Тебе меньше 18 лет, но начать учиться программировать никогда не рано.</w:t>
      </w:r>
    </w:p>
    <w:p w14:paraId="69FA2540" w14:textId="5DB1573F" w:rsidR="009F7633" w:rsidRPr="002C4792" w:rsidRDefault="009F7633" w:rsidP="009F7633">
      <w:pPr>
        <w:pStyle w:val="-"/>
        <w:numPr>
          <w:ilvl w:val="0"/>
          <w:numId w:val="5"/>
        </w:numPr>
        <w:rPr>
          <w:i/>
          <w:iCs/>
          <w:sz w:val="28"/>
          <w:szCs w:val="28"/>
        </w:rPr>
      </w:pPr>
      <w:r w:rsidRPr="002C4792">
        <w:rPr>
          <w:i/>
          <w:iCs/>
          <w:sz w:val="28"/>
          <w:szCs w:val="28"/>
        </w:rPr>
        <w:t>Привет, {имя} {фамилия}. Самое время заняться делом!</w:t>
      </w:r>
    </w:p>
    <w:p w14:paraId="776CEBCB" w14:textId="07A7DF2C" w:rsidR="009F7633" w:rsidRPr="002C4792" w:rsidRDefault="002C4792" w:rsidP="002C4792">
      <w:pPr>
        <w:pStyle w:val="-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="009F7633" w:rsidRPr="002C4792">
        <w:rPr>
          <w:sz w:val="28"/>
          <w:szCs w:val="28"/>
        </w:rPr>
        <w:t>Написать скрипт, который принимает пару чисел, если хотя бы одно равно 20 - возвращает его, в противном случае выводит сумму этих чисел.</w:t>
      </w:r>
    </w:p>
    <w:p w14:paraId="6D2E27C1" w14:textId="77777777" w:rsidR="00CA4F64" w:rsidRPr="002C4792" w:rsidRDefault="00CA4F64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14:paraId="1D248881" w14:textId="042F6C30" w:rsidR="00A664C0" w:rsidRPr="002C4792" w:rsidRDefault="009F7633" w:rsidP="009F7633">
      <w:pPr>
        <w:pStyle w:val="-"/>
        <w:ind w:firstLine="0"/>
        <w:jc w:val="center"/>
        <w:rPr>
          <w:b/>
          <w:bCs/>
          <w:sz w:val="28"/>
          <w:szCs w:val="28"/>
        </w:rPr>
      </w:pPr>
      <w:r w:rsidRPr="002C4792">
        <w:rPr>
          <w:b/>
          <w:bCs/>
          <w:sz w:val="28"/>
          <w:szCs w:val="28"/>
        </w:rPr>
        <w:t>Результат выполнения:</w:t>
      </w:r>
    </w:p>
    <w:p w14:paraId="3DD5A050" w14:textId="7E1A233E" w:rsidR="00732602" w:rsidRPr="002C4792" w:rsidRDefault="00B56F1B" w:rsidP="00B17039">
      <w:pPr>
        <w:pStyle w:val="-"/>
        <w:keepNext/>
        <w:ind w:firstLine="0"/>
        <w:jc w:val="center"/>
        <w:rPr>
          <w:sz w:val="28"/>
          <w:szCs w:val="28"/>
        </w:rPr>
      </w:pPr>
      <w:bookmarkStart w:id="0" w:name="_GoBack"/>
      <w:r w:rsidRPr="002C4792">
        <w:rPr>
          <w:noProof/>
          <w:sz w:val="28"/>
          <w:szCs w:val="28"/>
          <w:lang w:eastAsia="ru-RU"/>
        </w:rPr>
        <w:drawing>
          <wp:inline distT="0" distB="0" distL="0" distR="0" wp14:anchorId="4BC6EB8C" wp14:editId="10B52CCB">
            <wp:extent cx="5229225" cy="2059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82" t="77857" r="54463" b="3493"/>
                    <a:stretch/>
                  </pic:blipFill>
                  <pic:spPr bwMode="auto">
                    <a:xfrm>
                      <a:off x="0" y="0"/>
                      <a:ext cx="5242855" cy="2064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A5628EF" w14:textId="424C280B" w:rsidR="009F7633" w:rsidRPr="002C4792" w:rsidRDefault="00732602" w:rsidP="00732602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C479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C479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479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479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479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C479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479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первого скрипта.</w:t>
      </w:r>
    </w:p>
    <w:p w14:paraId="5679B877" w14:textId="3F388F90" w:rsidR="00732602" w:rsidRPr="002C4792" w:rsidRDefault="00732602" w:rsidP="00732602">
      <w:pPr>
        <w:rPr>
          <w:rFonts w:ascii="Times New Roman" w:hAnsi="Times New Roman" w:cs="Times New Roman"/>
          <w:sz w:val="28"/>
          <w:szCs w:val="28"/>
        </w:rPr>
      </w:pPr>
    </w:p>
    <w:p w14:paraId="4195539A" w14:textId="6F3412E8" w:rsidR="00732602" w:rsidRPr="002C4792" w:rsidRDefault="00B56F1B" w:rsidP="00B17039">
      <w:pPr>
        <w:keepNext/>
        <w:tabs>
          <w:tab w:val="left" w:pos="2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C479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C64079" wp14:editId="072690D1">
            <wp:extent cx="5229225" cy="26754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22" t="78153" r="59594" b="2309"/>
                    <a:stretch/>
                  </pic:blipFill>
                  <pic:spPr bwMode="auto">
                    <a:xfrm>
                      <a:off x="0" y="0"/>
                      <a:ext cx="5250820" cy="268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57B7D" w14:textId="4DE3141D" w:rsidR="00732602" w:rsidRPr="002C4792" w:rsidRDefault="00732602" w:rsidP="00732602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C479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C479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C479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C479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C479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2C479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C479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второго скрипта.</w:t>
      </w:r>
    </w:p>
    <w:p w14:paraId="1B876F55" w14:textId="0DD5F4E5" w:rsidR="00732602" w:rsidRPr="002C4792" w:rsidRDefault="002C4792" w:rsidP="007326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4792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="00732602" w:rsidRPr="002C47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51C7EB" w14:textId="3D1732DC" w:rsidR="00732602" w:rsidRPr="002C4792" w:rsidRDefault="00732602" w:rsidP="002C4792">
      <w:pPr>
        <w:pStyle w:val="a4"/>
        <w:rPr>
          <w:rFonts w:ascii="Times New Roman" w:hAnsi="Times New Roman" w:cs="Times New Roman"/>
          <w:sz w:val="28"/>
          <w:szCs w:val="28"/>
        </w:rPr>
      </w:pPr>
      <w:r w:rsidRPr="002C4792">
        <w:rPr>
          <w:rFonts w:ascii="Times New Roman" w:hAnsi="Times New Roman" w:cs="Times New Roman"/>
          <w:sz w:val="28"/>
          <w:szCs w:val="28"/>
        </w:rPr>
        <w:t>Файл «</w:t>
      </w:r>
      <w:r w:rsidRPr="002C4792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2C4792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2C4792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proofErr w:type="gramEnd"/>
      <w:r w:rsidRPr="002C4792">
        <w:rPr>
          <w:rFonts w:ascii="Times New Roman" w:hAnsi="Times New Roman" w:cs="Times New Roman"/>
          <w:sz w:val="28"/>
          <w:szCs w:val="28"/>
        </w:rPr>
        <w:t>»: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32602" w:rsidRPr="002C4792" w14:paraId="72F4C081" w14:textId="77777777" w:rsidTr="00732602">
        <w:tc>
          <w:tcPr>
            <w:tcW w:w="9345" w:type="dxa"/>
          </w:tcPr>
          <w:p w14:paraId="639F47AF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show_</w:t>
            </w:r>
            <w:proofErr w:type="gram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proofErr w:type="spell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age, name, surname)</w:t>
            </w:r>
          </w:p>
          <w:p w14:paraId="708DF497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 != nil)</w:t>
            </w:r>
          </w:p>
          <w:p w14:paraId="10ED33E7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 "Hello, #{</w:t>
            </w:r>
            <w:proofErr w:type="spellStart"/>
            <w:proofErr w:type="gram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name.chomp</w:t>
            </w:r>
            <w:proofErr w:type="spellEnd"/>
            <w:proofErr w:type="gram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#{</w:t>
            </w:r>
            <w:proofErr w:type="spell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surname.chomp</w:t>
            </w:r>
            <w:proofErr w:type="spell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}. "</w:t>
            </w:r>
          </w:p>
          <w:p w14:paraId="76ECDFE2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if(</w:t>
            </w:r>
            <w:proofErr w:type="spell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age.to_i</w:t>
            </w:r>
            <w:proofErr w:type="spell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18)</w:t>
            </w:r>
          </w:p>
          <w:p w14:paraId="7855DF6D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puts 'Your age is below 18, but you can study right now'</w:t>
            </w:r>
          </w:p>
          <w:p w14:paraId="11696265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 </w:t>
            </w:r>
          </w:p>
          <w:p w14:paraId="12F071AB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puts 'Dis a good day to work'</w:t>
            </w:r>
          </w:p>
          <w:p w14:paraId="2D4570B5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end</w:t>
            </w:r>
          </w:p>
          <w:p w14:paraId="5C01A373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else puts 'Put a correct data'</w:t>
            </w:r>
          </w:p>
          <w:p w14:paraId="45E8487F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end</w:t>
            </w:r>
          </w:p>
          <w:p w14:paraId="7B32022E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  <w:p w14:paraId="488A9AF1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66EFB0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input(message)</w:t>
            </w:r>
          </w:p>
          <w:p w14:paraId="7005E822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print "Write #{message}: "</w:t>
            </w:r>
          </w:p>
          <w:p w14:paraId="2DA75F35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 gets</w:t>
            </w:r>
            <w:proofErr w:type="gram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08FC3BAA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  <w:p w14:paraId="4F89A034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D3D49D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$name = </w:t>
            </w:r>
            <w:proofErr w:type="gram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'Name: ')</w:t>
            </w:r>
          </w:p>
          <w:p w14:paraId="72907030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$surname = </w:t>
            </w:r>
            <w:proofErr w:type="gram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'Surname: ')</w:t>
            </w:r>
          </w:p>
          <w:p w14:paraId="2A2CC3AC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$age = </w:t>
            </w:r>
            <w:proofErr w:type="gram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'Age: ')</w:t>
            </w:r>
          </w:p>
          <w:p w14:paraId="125B560F" w14:textId="77777777" w:rsidR="002C479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77AB54" w14:textId="5501363E" w:rsidR="00732602" w:rsidRPr="002C4792" w:rsidRDefault="002C4792" w:rsidP="002C479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show_message</w:t>
            </w:r>
            <w:proofErr w:type="spell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($age, $name, $surname)</w:t>
            </w:r>
          </w:p>
        </w:tc>
      </w:tr>
    </w:tbl>
    <w:p w14:paraId="4ED169AD" w14:textId="2097FCF4" w:rsidR="00732602" w:rsidRDefault="00732602" w:rsidP="0073260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01CFCE52" w14:textId="6E4ACB19" w:rsidR="002C4792" w:rsidRDefault="002C4792" w:rsidP="0073260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78E5DD65" w14:textId="79A431DD" w:rsidR="002C4792" w:rsidRDefault="002C4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E597D4A" w14:textId="16474E5A" w:rsidR="00732602" w:rsidRPr="002C4792" w:rsidRDefault="00732602" w:rsidP="002C4792">
      <w:pPr>
        <w:pStyle w:val="a4"/>
        <w:rPr>
          <w:rFonts w:ascii="Times New Roman" w:hAnsi="Times New Roman" w:cs="Times New Roman"/>
          <w:sz w:val="28"/>
          <w:szCs w:val="28"/>
        </w:rPr>
      </w:pPr>
      <w:r w:rsidRPr="002C4792">
        <w:rPr>
          <w:rFonts w:ascii="Times New Roman" w:hAnsi="Times New Roman" w:cs="Times New Roman"/>
          <w:sz w:val="28"/>
          <w:szCs w:val="28"/>
        </w:rPr>
        <w:lastRenderedPageBreak/>
        <w:t>Файл «</w:t>
      </w:r>
      <w:r w:rsidRPr="002C479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4792" w:rsidRPr="002C4792">
        <w:rPr>
          <w:rFonts w:ascii="Times New Roman" w:hAnsi="Times New Roman" w:cs="Times New Roman"/>
          <w:sz w:val="28"/>
          <w:szCs w:val="28"/>
          <w:lang w:val="en-US"/>
        </w:rPr>
        <w:t>1(</w:t>
      </w:r>
      <w:r w:rsidRPr="002C479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C4792" w:rsidRPr="002C479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C479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2C4792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2C4792">
        <w:rPr>
          <w:rFonts w:ascii="Times New Roman" w:hAnsi="Times New Roman" w:cs="Times New Roman"/>
          <w:sz w:val="28"/>
          <w:szCs w:val="28"/>
        </w:rPr>
        <w:t>»</w:t>
      </w:r>
      <w:r w:rsidRPr="002C47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32602" w:rsidRPr="002C4792" w14:paraId="15BD0183" w14:textId="77777777" w:rsidTr="00732602">
        <w:tc>
          <w:tcPr>
            <w:tcW w:w="9345" w:type="dxa"/>
          </w:tcPr>
          <w:p w14:paraId="2F0D0164" w14:textId="77777777" w:rsidR="002C4792" w:rsidRPr="002C4792" w:rsidRDefault="002C4792" w:rsidP="002C479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numbers(</w:t>
            </w:r>
            <w:proofErr w:type="gram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b)</w:t>
            </w:r>
          </w:p>
          <w:p w14:paraId="20FB1965" w14:textId="77777777" w:rsidR="002C4792" w:rsidRPr="002C4792" w:rsidRDefault="002C4792" w:rsidP="002C479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pale = 20</w:t>
            </w:r>
          </w:p>
          <w:p w14:paraId="5C09F6C8" w14:textId="77777777" w:rsidR="002C4792" w:rsidRPr="002C4792" w:rsidRDefault="002C4792" w:rsidP="002C479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 == pale) || (b == pale))</w:t>
            </w:r>
          </w:p>
          <w:p w14:paraId="054D2E40" w14:textId="77777777" w:rsidR="002C4792" w:rsidRPr="002C4792" w:rsidRDefault="002C4792" w:rsidP="002C479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pale</w:t>
            </w:r>
          </w:p>
          <w:p w14:paraId="7CF40DAF" w14:textId="77777777" w:rsidR="002C4792" w:rsidRPr="002C4792" w:rsidRDefault="002C4792" w:rsidP="002C479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else </w:t>
            </w:r>
          </w:p>
          <w:p w14:paraId="39BDFADF" w14:textId="77777777" w:rsidR="002C4792" w:rsidRPr="002C4792" w:rsidRDefault="002C4792" w:rsidP="002C479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(a + b)</w:t>
            </w:r>
          </w:p>
          <w:p w14:paraId="484E0013" w14:textId="77777777" w:rsidR="002C4792" w:rsidRPr="002C4792" w:rsidRDefault="002C4792" w:rsidP="002C479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end</w:t>
            </w:r>
          </w:p>
          <w:p w14:paraId="7365A22E" w14:textId="77777777" w:rsidR="002C4792" w:rsidRPr="002C4792" w:rsidRDefault="002C4792" w:rsidP="002C479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  <w:p w14:paraId="1D0BB147" w14:textId="77777777" w:rsidR="002C4792" w:rsidRPr="002C4792" w:rsidRDefault="002C4792" w:rsidP="002C479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9CC04A" w14:textId="77777777" w:rsidR="002C4792" w:rsidRPr="002C4792" w:rsidRDefault="002C4792" w:rsidP="002C479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'Input first number: '</w:t>
            </w:r>
          </w:p>
          <w:p w14:paraId="6C89CC5E" w14:textId="77777777" w:rsidR="002C4792" w:rsidRPr="002C4792" w:rsidRDefault="002C4792" w:rsidP="002C479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</w:t>
            </w:r>
            <w:proofErr w:type="spell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gets.to_i</w:t>
            </w:r>
            <w:proofErr w:type="spellEnd"/>
          </w:p>
          <w:p w14:paraId="7D722B27" w14:textId="77777777" w:rsidR="002C4792" w:rsidRPr="002C4792" w:rsidRDefault="002C4792" w:rsidP="002C479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'</w:t>
            </w:r>
            <w:proofErr w:type="spell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Intur</w:t>
            </w:r>
            <w:proofErr w:type="spellEnd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second number: '</w:t>
            </w:r>
          </w:p>
          <w:p w14:paraId="1FEE84DC" w14:textId="77777777" w:rsidR="002C4792" w:rsidRPr="002C4792" w:rsidRDefault="002C4792" w:rsidP="002C479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 = </w:t>
            </w:r>
            <w:proofErr w:type="spellStart"/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gets.to_i</w:t>
            </w:r>
            <w:proofErr w:type="spellEnd"/>
          </w:p>
          <w:p w14:paraId="1C6BB1FB" w14:textId="77777777" w:rsidR="002C4792" w:rsidRPr="002C4792" w:rsidRDefault="002C4792" w:rsidP="002C479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D65664" w14:textId="6A97BDA7" w:rsidR="00732602" w:rsidRPr="002C4792" w:rsidRDefault="002C4792" w:rsidP="002C479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puts "Answer: #{numbers(a, b)}"</w:t>
            </w:r>
          </w:p>
        </w:tc>
      </w:tr>
    </w:tbl>
    <w:p w14:paraId="43230735" w14:textId="55CE5261" w:rsidR="00732602" w:rsidRPr="002C4792" w:rsidRDefault="00732602" w:rsidP="007326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3B3B29" w14:textId="4186C2EE" w:rsidR="00732602" w:rsidRPr="002C4792" w:rsidRDefault="00732602" w:rsidP="007326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C4792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2C4792" w:rsidRPr="002C4792">
        <w:rPr>
          <w:rFonts w:ascii="Times New Roman" w:hAnsi="Times New Roman" w:cs="Times New Roman"/>
          <w:bCs/>
          <w:sz w:val="28"/>
          <w:szCs w:val="28"/>
        </w:rPr>
        <w:t xml:space="preserve">В ходе выполнения </w:t>
      </w:r>
      <w:proofErr w:type="spellStart"/>
      <w:proofErr w:type="gramStart"/>
      <w:r w:rsidR="002C4792" w:rsidRPr="002C4792">
        <w:rPr>
          <w:rFonts w:ascii="Times New Roman" w:hAnsi="Times New Roman" w:cs="Times New Roman"/>
          <w:bCs/>
          <w:sz w:val="28"/>
          <w:szCs w:val="28"/>
        </w:rPr>
        <w:t>работы,было</w:t>
      </w:r>
      <w:proofErr w:type="spellEnd"/>
      <w:proofErr w:type="gramEnd"/>
      <w:r w:rsidR="002C4792" w:rsidRPr="002C4792">
        <w:rPr>
          <w:rFonts w:ascii="Times New Roman" w:hAnsi="Times New Roman" w:cs="Times New Roman"/>
          <w:bCs/>
          <w:sz w:val="28"/>
          <w:szCs w:val="28"/>
        </w:rPr>
        <w:t xml:space="preserve"> проведено </w:t>
      </w:r>
      <w:r w:rsidRPr="002C4792">
        <w:rPr>
          <w:rFonts w:ascii="Times New Roman" w:hAnsi="Times New Roman" w:cs="Times New Roman"/>
          <w:sz w:val="28"/>
          <w:szCs w:val="28"/>
        </w:rPr>
        <w:t>ознаком</w:t>
      </w:r>
      <w:r w:rsidR="002C4792" w:rsidRPr="002C4792">
        <w:rPr>
          <w:rFonts w:ascii="Times New Roman" w:hAnsi="Times New Roman" w:cs="Times New Roman"/>
          <w:sz w:val="28"/>
          <w:szCs w:val="28"/>
        </w:rPr>
        <w:t>ление</w:t>
      </w:r>
      <w:r w:rsidRPr="002C4792">
        <w:rPr>
          <w:rFonts w:ascii="Times New Roman" w:hAnsi="Times New Roman" w:cs="Times New Roman"/>
          <w:sz w:val="28"/>
          <w:szCs w:val="28"/>
        </w:rPr>
        <w:t xml:space="preserve"> с базовым синтаксисом языка </w:t>
      </w:r>
      <w:r w:rsidRPr="002C4792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2C4792">
        <w:rPr>
          <w:rFonts w:ascii="Times New Roman" w:hAnsi="Times New Roman" w:cs="Times New Roman"/>
          <w:sz w:val="28"/>
          <w:szCs w:val="28"/>
        </w:rPr>
        <w:t>.</w:t>
      </w:r>
    </w:p>
    <w:sectPr w:rsidR="00732602" w:rsidRPr="002C4792" w:rsidSect="00BE0BF4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F046A" w14:textId="77777777" w:rsidR="00F42044" w:rsidRDefault="00F42044" w:rsidP="00BE0BF4">
      <w:pPr>
        <w:spacing w:after="0" w:line="240" w:lineRule="auto"/>
      </w:pPr>
      <w:r>
        <w:separator/>
      </w:r>
    </w:p>
  </w:endnote>
  <w:endnote w:type="continuationSeparator" w:id="0">
    <w:p w14:paraId="4579ADD8" w14:textId="77777777" w:rsidR="00F42044" w:rsidRDefault="00F42044" w:rsidP="00BE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6700766"/>
      <w:docPartObj>
        <w:docPartGallery w:val="Page Numbers (Bottom of Page)"/>
        <w:docPartUnique/>
      </w:docPartObj>
    </w:sdtPr>
    <w:sdtEndPr/>
    <w:sdtContent>
      <w:p w14:paraId="7CF299E4" w14:textId="44D94E42" w:rsidR="002364FF" w:rsidRDefault="002364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039">
          <w:rPr>
            <w:noProof/>
          </w:rPr>
          <w:t>3</w:t>
        </w:r>
        <w:r>
          <w:fldChar w:fldCharType="end"/>
        </w:r>
      </w:p>
    </w:sdtContent>
  </w:sdt>
  <w:p w14:paraId="54E80B2A" w14:textId="77777777" w:rsidR="00AA6C2B" w:rsidRDefault="00AA6C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20F0F" w14:textId="77777777" w:rsidR="00F42044" w:rsidRDefault="00F42044" w:rsidP="00BE0BF4">
      <w:pPr>
        <w:spacing w:after="0" w:line="240" w:lineRule="auto"/>
      </w:pPr>
      <w:r>
        <w:separator/>
      </w:r>
    </w:p>
  </w:footnote>
  <w:footnote w:type="continuationSeparator" w:id="0">
    <w:p w14:paraId="273A94CC" w14:textId="77777777" w:rsidR="00F42044" w:rsidRDefault="00F42044" w:rsidP="00BE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94D17" w14:textId="602DFDBF" w:rsidR="00AA6C2B" w:rsidRPr="00314F29" w:rsidRDefault="00AA6C2B" w:rsidP="00314F29">
    <w:pPr>
      <w:pStyle w:val="-"/>
      <w:ind w:firstLine="0"/>
      <w:rPr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03AE"/>
    <w:multiLevelType w:val="hybridMultilevel"/>
    <w:tmpl w:val="AA7E597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363F3D0B"/>
    <w:multiLevelType w:val="hybridMultilevel"/>
    <w:tmpl w:val="0F56D43A"/>
    <w:lvl w:ilvl="0" w:tplc="34424B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9C915AB"/>
    <w:multiLevelType w:val="hybridMultilevel"/>
    <w:tmpl w:val="F05A6C5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E7842A9"/>
    <w:multiLevelType w:val="hybridMultilevel"/>
    <w:tmpl w:val="16C035AE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4746790D"/>
    <w:multiLevelType w:val="hybridMultilevel"/>
    <w:tmpl w:val="7C26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42CA4"/>
    <w:multiLevelType w:val="hybridMultilevel"/>
    <w:tmpl w:val="51D0E9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71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6E2F82"/>
    <w:multiLevelType w:val="hybridMultilevel"/>
    <w:tmpl w:val="92E62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29"/>
    <w:rsid w:val="000105C8"/>
    <w:rsid w:val="000132ED"/>
    <w:rsid w:val="00026CB8"/>
    <w:rsid w:val="0003545A"/>
    <w:rsid w:val="00043893"/>
    <w:rsid w:val="0005069F"/>
    <w:rsid w:val="00052054"/>
    <w:rsid w:val="000546E9"/>
    <w:rsid w:val="000A6867"/>
    <w:rsid w:val="00105AA0"/>
    <w:rsid w:val="00141A0D"/>
    <w:rsid w:val="00146DB8"/>
    <w:rsid w:val="00164905"/>
    <w:rsid w:val="00194482"/>
    <w:rsid w:val="001D041A"/>
    <w:rsid w:val="001D6948"/>
    <w:rsid w:val="001E0D14"/>
    <w:rsid w:val="001E31C3"/>
    <w:rsid w:val="001F3B17"/>
    <w:rsid w:val="002128FC"/>
    <w:rsid w:val="002152D6"/>
    <w:rsid w:val="002247C3"/>
    <w:rsid w:val="002364FF"/>
    <w:rsid w:val="00240C05"/>
    <w:rsid w:val="00263440"/>
    <w:rsid w:val="0027395C"/>
    <w:rsid w:val="00274354"/>
    <w:rsid w:val="0027622A"/>
    <w:rsid w:val="00277F05"/>
    <w:rsid w:val="0029417F"/>
    <w:rsid w:val="002B22D4"/>
    <w:rsid w:val="002B7380"/>
    <w:rsid w:val="002C4792"/>
    <w:rsid w:val="002D21F9"/>
    <w:rsid w:val="002D65A3"/>
    <w:rsid w:val="002E2755"/>
    <w:rsid w:val="002E4890"/>
    <w:rsid w:val="002F71EC"/>
    <w:rsid w:val="00314F29"/>
    <w:rsid w:val="00316548"/>
    <w:rsid w:val="00333096"/>
    <w:rsid w:val="00334111"/>
    <w:rsid w:val="00347AEE"/>
    <w:rsid w:val="0035439A"/>
    <w:rsid w:val="00366EEC"/>
    <w:rsid w:val="00373703"/>
    <w:rsid w:val="00384EF5"/>
    <w:rsid w:val="003F3508"/>
    <w:rsid w:val="004342D2"/>
    <w:rsid w:val="0043569C"/>
    <w:rsid w:val="00455E43"/>
    <w:rsid w:val="004568EE"/>
    <w:rsid w:val="00465863"/>
    <w:rsid w:val="00485455"/>
    <w:rsid w:val="004D3BCF"/>
    <w:rsid w:val="004F7F2D"/>
    <w:rsid w:val="00526CB2"/>
    <w:rsid w:val="00526D00"/>
    <w:rsid w:val="00531E14"/>
    <w:rsid w:val="00542E27"/>
    <w:rsid w:val="00543A6B"/>
    <w:rsid w:val="00553883"/>
    <w:rsid w:val="005947C6"/>
    <w:rsid w:val="005A6B09"/>
    <w:rsid w:val="005C0849"/>
    <w:rsid w:val="005C7C62"/>
    <w:rsid w:val="005D6822"/>
    <w:rsid w:val="005E576A"/>
    <w:rsid w:val="00617C15"/>
    <w:rsid w:val="00661AE7"/>
    <w:rsid w:val="00671D35"/>
    <w:rsid w:val="00672591"/>
    <w:rsid w:val="00685C5F"/>
    <w:rsid w:val="00693539"/>
    <w:rsid w:val="006B5FA8"/>
    <w:rsid w:val="006C13FA"/>
    <w:rsid w:val="006C5B4F"/>
    <w:rsid w:val="006D7896"/>
    <w:rsid w:val="006D7F43"/>
    <w:rsid w:val="006E085D"/>
    <w:rsid w:val="006E6A10"/>
    <w:rsid w:val="006E7964"/>
    <w:rsid w:val="00720C79"/>
    <w:rsid w:val="00724460"/>
    <w:rsid w:val="00732602"/>
    <w:rsid w:val="00741D37"/>
    <w:rsid w:val="00750A86"/>
    <w:rsid w:val="007634B7"/>
    <w:rsid w:val="00787F6E"/>
    <w:rsid w:val="007961F7"/>
    <w:rsid w:val="00796632"/>
    <w:rsid w:val="00797DCF"/>
    <w:rsid w:val="007A71E3"/>
    <w:rsid w:val="007B0DA1"/>
    <w:rsid w:val="007C1B07"/>
    <w:rsid w:val="007C3222"/>
    <w:rsid w:val="0081299A"/>
    <w:rsid w:val="0081648D"/>
    <w:rsid w:val="00855AC6"/>
    <w:rsid w:val="008A2C03"/>
    <w:rsid w:val="008A7CC1"/>
    <w:rsid w:val="008B7D8A"/>
    <w:rsid w:val="008C4850"/>
    <w:rsid w:val="00926A04"/>
    <w:rsid w:val="009473A1"/>
    <w:rsid w:val="00947A10"/>
    <w:rsid w:val="00952136"/>
    <w:rsid w:val="00993B1A"/>
    <w:rsid w:val="009B1201"/>
    <w:rsid w:val="009C60B8"/>
    <w:rsid w:val="009F7633"/>
    <w:rsid w:val="00A072CE"/>
    <w:rsid w:val="00A611D7"/>
    <w:rsid w:val="00A62247"/>
    <w:rsid w:val="00A664C0"/>
    <w:rsid w:val="00A84DEC"/>
    <w:rsid w:val="00AA6C2B"/>
    <w:rsid w:val="00AF308B"/>
    <w:rsid w:val="00AF572D"/>
    <w:rsid w:val="00B17039"/>
    <w:rsid w:val="00B25100"/>
    <w:rsid w:val="00B271C7"/>
    <w:rsid w:val="00B56F1B"/>
    <w:rsid w:val="00B80BA4"/>
    <w:rsid w:val="00B85CD6"/>
    <w:rsid w:val="00BB6E79"/>
    <w:rsid w:val="00BD4583"/>
    <w:rsid w:val="00BE02ED"/>
    <w:rsid w:val="00BE0BF4"/>
    <w:rsid w:val="00BF667A"/>
    <w:rsid w:val="00C00A50"/>
    <w:rsid w:val="00C1528D"/>
    <w:rsid w:val="00C27784"/>
    <w:rsid w:val="00C34814"/>
    <w:rsid w:val="00C573B7"/>
    <w:rsid w:val="00C62070"/>
    <w:rsid w:val="00C62606"/>
    <w:rsid w:val="00C67BBC"/>
    <w:rsid w:val="00C723F3"/>
    <w:rsid w:val="00C87808"/>
    <w:rsid w:val="00CA4F64"/>
    <w:rsid w:val="00CD29F9"/>
    <w:rsid w:val="00D14985"/>
    <w:rsid w:val="00D15F0C"/>
    <w:rsid w:val="00D24E05"/>
    <w:rsid w:val="00D36853"/>
    <w:rsid w:val="00D514E0"/>
    <w:rsid w:val="00D606D3"/>
    <w:rsid w:val="00D71B0D"/>
    <w:rsid w:val="00D8096C"/>
    <w:rsid w:val="00D91772"/>
    <w:rsid w:val="00DA26FC"/>
    <w:rsid w:val="00DB1A44"/>
    <w:rsid w:val="00DE5756"/>
    <w:rsid w:val="00E11933"/>
    <w:rsid w:val="00E1377F"/>
    <w:rsid w:val="00E407EE"/>
    <w:rsid w:val="00E47B00"/>
    <w:rsid w:val="00E52F03"/>
    <w:rsid w:val="00E56DCC"/>
    <w:rsid w:val="00E600F8"/>
    <w:rsid w:val="00E64E67"/>
    <w:rsid w:val="00E707A6"/>
    <w:rsid w:val="00E82024"/>
    <w:rsid w:val="00E952B2"/>
    <w:rsid w:val="00EA52E1"/>
    <w:rsid w:val="00ED40DB"/>
    <w:rsid w:val="00ED4FB8"/>
    <w:rsid w:val="00ED6225"/>
    <w:rsid w:val="00F266D5"/>
    <w:rsid w:val="00F3048A"/>
    <w:rsid w:val="00F37D89"/>
    <w:rsid w:val="00F42044"/>
    <w:rsid w:val="00F73965"/>
    <w:rsid w:val="00F90682"/>
    <w:rsid w:val="00F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41AFB"/>
  <w15:chartTrackingRefBased/>
  <w15:docId w15:val="{1A5F986F-CE9D-440A-AB66-6DA6AA9E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тчетик:-)"/>
    <w:basedOn w:val="a"/>
    <w:link w:val="-0"/>
    <w:qFormat/>
    <w:rsid w:val="00BE0BF4"/>
    <w:pPr>
      <w:ind w:firstLine="708"/>
    </w:pPr>
    <w:rPr>
      <w:rFonts w:ascii="Times New Roman" w:hAnsi="Times New Roman" w:cs="Times New Roman"/>
      <w:sz w:val="24"/>
      <w:szCs w:val="24"/>
    </w:rPr>
  </w:style>
  <w:style w:type="character" w:customStyle="1" w:styleId="-0">
    <w:name w:val="Отчетик:-) Знак"/>
    <w:basedOn w:val="a0"/>
    <w:link w:val="-"/>
    <w:rsid w:val="00BE0BF4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BE0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0BF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0BF4"/>
  </w:style>
  <w:style w:type="paragraph" w:styleId="a7">
    <w:name w:val="footer"/>
    <w:basedOn w:val="a"/>
    <w:link w:val="a8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0BF4"/>
  </w:style>
  <w:style w:type="paragraph" w:styleId="a9">
    <w:name w:val="caption"/>
    <w:basedOn w:val="a"/>
    <w:next w:val="a"/>
    <w:uiPriority w:val="35"/>
    <w:unhideWhenUsed/>
    <w:qFormat/>
    <w:rsid w:val="00F37D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Body Text Indent 2"/>
    <w:basedOn w:val="a"/>
    <w:link w:val="20"/>
    <w:unhideWhenUsed/>
    <w:rsid w:val="004342D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342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6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C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&#1053;&#1072;&#1089;&#1090;&#1088;&#1072;&#1080;&#1074;&#1072;&#1077;&#1084;&#1099;&#1077;%20&#1096;&#1072;&#1073;&#1083;&#1086;&#1085;&#1099;%20Office\&#1052;&#1086;&#1076;&#1077;&#1083;&#1083;&#1080;&#1088;&#1086;&#1074;&#1072;&#1085;&#1080;&#1077;_&#1083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Моделлирование_лаба.dotx</Template>
  <TotalTime>719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Valera</cp:lastModifiedBy>
  <cp:revision>110</cp:revision>
  <cp:lastPrinted>2020-05-14T13:32:00Z</cp:lastPrinted>
  <dcterms:created xsi:type="dcterms:W3CDTF">2020-02-28T13:44:00Z</dcterms:created>
  <dcterms:modified xsi:type="dcterms:W3CDTF">2020-12-07T08:26:00Z</dcterms:modified>
</cp:coreProperties>
</file>