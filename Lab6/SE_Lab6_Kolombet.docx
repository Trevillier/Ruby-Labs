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F6BB13" w14:textId="649D16BD" w:rsidR="00BE0BF4" w:rsidRPr="0050583F" w:rsidRDefault="00BE0BF4" w:rsidP="00BE0BF4">
      <w:pPr>
        <w:spacing w:before="240"/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  <w:r w:rsidRPr="0050583F">
        <w:rPr>
          <w:rFonts w:ascii="Times New Roman" w:hAnsi="Times New Roman" w:cs="Times New Roman"/>
          <w:b/>
          <w:bCs/>
          <w:color w:val="000000"/>
          <w:szCs w:val="28"/>
        </w:rPr>
        <w:t>МИНИСТЕРСТВ</w:t>
      </w:r>
      <w:r w:rsidR="003F471A">
        <w:rPr>
          <w:rFonts w:ascii="Times New Roman" w:hAnsi="Times New Roman" w:cs="Times New Roman"/>
          <w:b/>
          <w:bCs/>
          <w:color w:val="000000"/>
          <w:szCs w:val="28"/>
        </w:rPr>
        <w:t>О</w:t>
      </w:r>
      <w:r w:rsidRPr="0050583F">
        <w:rPr>
          <w:rFonts w:ascii="Times New Roman" w:hAnsi="Times New Roman" w:cs="Times New Roman"/>
          <w:b/>
          <w:bCs/>
          <w:color w:val="000000"/>
          <w:szCs w:val="28"/>
        </w:rPr>
        <w:t xml:space="preserve"> НАУКИ И ВЫСШЕГО ОБРАЗОВАНИЯ РОССИИ</w:t>
      </w:r>
      <w:r w:rsidRPr="0050583F">
        <w:rPr>
          <w:rFonts w:ascii="Times New Roman" w:hAnsi="Times New Roman" w:cs="Times New Roman"/>
          <w:b/>
          <w:bCs/>
          <w:color w:val="000000"/>
          <w:szCs w:val="28"/>
        </w:rPr>
        <w:br/>
      </w:r>
      <w:r w:rsidRPr="0050583F">
        <w:rPr>
          <w:rFonts w:ascii="Times New Roman" w:hAnsi="Times New Roman" w:cs="Times New Roman"/>
          <w:bCs/>
          <w:color w:val="000000"/>
          <w:szCs w:val="28"/>
        </w:rPr>
        <w:t>ФЕДЕРАЛЬНОЕ ГОСУДАРСТВЕННОЕ АВТОНОМНОЕ ОБРАЗОВАТЕЛЬНОЕ УЧРЕЖДЕНИЕ</w:t>
      </w:r>
      <w:r w:rsidRPr="0050583F">
        <w:rPr>
          <w:rFonts w:ascii="Times New Roman" w:hAnsi="Times New Roman" w:cs="Times New Roman"/>
          <w:bCs/>
          <w:color w:val="000000"/>
          <w:szCs w:val="28"/>
        </w:rPr>
        <w:br/>
        <w:t>ВЫСШЕГО ОБРАЗОВАНИЯ</w:t>
      </w:r>
      <w:r w:rsidRPr="0050583F">
        <w:rPr>
          <w:rFonts w:ascii="Times New Roman" w:hAnsi="Times New Roman" w:cs="Times New Roman"/>
          <w:bCs/>
          <w:color w:val="000000"/>
          <w:szCs w:val="28"/>
        </w:rPr>
        <w:br/>
      </w:r>
      <w:r w:rsidRPr="0050583F">
        <w:rPr>
          <w:rFonts w:ascii="Times New Roman" w:hAnsi="Times New Roman" w:cs="Times New Roman"/>
          <w:b/>
          <w:bCs/>
          <w:color w:val="000000"/>
          <w:szCs w:val="28"/>
        </w:rPr>
        <w:t>«СЕВАСТОПОЛЬСКИЙ ГОСУДАРСТВЕННЫЙ УНИВЕРСИТЕТ»</w:t>
      </w:r>
      <w:r w:rsidRPr="0050583F">
        <w:rPr>
          <w:rFonts w:ascii="Times New Roman" w:hAnsi="Times New Roman" w:cs="Times New Roman"/>
          <w:b/>
          <w:bCs/>
          <w:color w:val="000000"/>
          <w:szCs w:val="28"/>
        </w:rPr>
        <w:br/>
        <w:t xml:space="preserve">(ФГАОУ ВО </w:t>
      </w:r>
      <w:proofErr w:type="spellStart"/>
      <w:r w:rsidRPr="0050583F">
        <w:rPr>
          <w:rFonts w:ascii="Times New Roman" w:hAnsi="Times New Roman" w:cs="Times New Roman"/>
          <w:b/>
          <w:bCs/>
          <w:color w:val="000000"/>
          <w:szCs w:val="28"/>
        </w:rPr>
        <w:t>СевГУ</w:t>
      </w:r>
      <w:proofErr w:type="spellEnd"/>
      <w:r w:rsidRPr="0050583F">
        <w:rPr>
          <w:rFonts w:ascii="Times New Roman" w:hAnsi="Times New Roman" w:cs="Times New Roman"/>
          <w:b/>
          <w:bCs/>
          <w:color w:val="000000"/>
          <w:szCs w:val="28"/>
        </w:rPr>
        <w:t>)</w:t>
      </w:r>
    </w:p>
    <w:p w14:paraId="3A73A231" w14:textId="77777777" w:rsidR="00BE0BF4" w:rsidRPr="0050583F" w:rsidRDefault="00BE0BF4" w:rsidP="00BE0BF4">
      <w:pPr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</w:p>
    <w:p w14:paraId="012206EC" w14:textId="77777777" w:rsidR="00BE0BF4" w:rsidRPr="0050583F" w:rsidRDefault="00BE0BF4" w:rsidP="003F471A">
      <w:pPr>
        <w:jc w:val="right"/>
        <w:rPr>
          <w:rFonts w:ascii="Times New Roman" w:hAnsi="Times New Roman" w:cs="Times New Roman"/>
          <w:bCs/>
          <w:color w:val="000000"/>
        </w:rPr>
      </w:pPr>
      <w:r w:rsidRPr="0050583F">
        <w:rPr>
          <w:rFonts w:ascii="Times New Roman" w:hAnsi="Times New Roman" w:cs="Times New Roman"/>
          <w:bCs/>
          <w:color w:val="000000"/>
        </w:rPr>
        <w:t>Кафедра информационных технологий и компьютерных систем</w:t>
      </w:r>
    </w:p>
    <w:p w14:paraId="11704C67" w14:textId="77777777" w:rsidR="00BE0BF4" w:rsidRDefault="00BE0BF4" w:rsidP="00BE0BF4">
      <w:pPr>
        <w:jc w:val="center"/>
        <w:rPr>
          <w:rFonts w:ascii="Times New Roman" w:hAnsi="Times New Roman" w:cs="Times New Roman"/>
          <w:bCs/>
          <w:color w:val="000000"/>
        </w:rPr>
      </w:pPr>
    </w:p>
    <w:p w14:paraId="1C2FB588" w14:textId="77777777" w:rsidR="00BE0BF4" w:rsidRPr="0050583F" w:rsidRDefault="00BE0BF4" w:rsidP="00BE0BF4">
      <w:pPr>
        <w:jc w:val="center"/>
        <w:rPr>
          <w:rFonts w:ascii="Times New Roman" w:hAnsi="Times New Roman" w:cs="Times New Roman"/>
          <w:bCs/>
          <w:color w:val="000000"/>
        </w:rPr>
      </w:pPr>
    </w:p>
    <w:p w14:paraId="6D53E487" w14:textId="77777777" w:rsidR="00BE0BF4" w:rsidRDefault="00BE0BF4" w:rsidP="00BE0BF4">
      <w:pPr>
        <w:jc w:val="center"/>
        <w:rPr>
          <w:rFonts w:ascii="Times New Roman" w:hAnsi="Times New Roman" w:cs="Times New Roman"/>
          <w:bCs/>
          <w:color w:val="000000"/>
        </w:rPr>
      </w:pPr>
    </w:p>
    <w:p w14:paraId="4673077D" w14:textId="77777777" w:rsidR="00BE0BF4" w:rsidRPr="0050583F" w:rsidRDefault="00BE0BF4" w:rsidP="00BE0BF4">
      <w:pPr>
        <w:jc w:val="center"/>
        <w:rPr>
          <w:rFonts w:ascii="Times New Roman" w:hAnsi="Times New Roman" w:cs="Times New Roman"/>
          <w:bCs/>
          <w:color w:val="000000"/>
        </w:rPr>
      </w:pPr>
    </w:p>
    <w:p w14:paraId="45F332FB" w14:textId="77777777" w:rsidR="00BE0BF4" w:rsidRPr="0050583F" w:rsidRDefault="00BE0BF4" w:rsidP="00BE0BF4">
      <w:pPr>
        <w:pStyle w:val="-"/>
        <w:jc w:val="center"/>
      </w:pPr>
    </w:p>
    <w:p w14:paraId="1DF7A898" w14:textId="058ABDC4" w:rsidR="00BE0BF4" w:rsidRPr="0050583F" w:rsidRDefault="00BE0BF4" w:rsidP="00E11933">
      <w:pPr>
        <w:pStyle w:val="-"/>
        <w:ind w:firstLine="0"/>
        <w:jc w:val="center"/>
      </w:pPr>
      <w:r>
        <w:rPr>
          <w:sz w:val="28"/>
          <w:szCs w:val="28"/>
        </w:rPr>
        <w:t>Лабораторная работа №</w:t>
      </w:r>
      <w:r w:rsidR="00FB7CCC" w:rsidRPr="00FB7CCC">
        <w:rPr>
          <w:sz w:val="28"/>
          <w:szCs w:val="28"/>
        </w:rPr>
        <w:t>6</w:t>
      </w:r>
      <w:r w:rsidRPr="0050583F">
        <w:rPr>
          <w:sz w:val="28"/>
          <w:szCs w:val="28"/>
        </w:rPr>
        <w:br/>
        <w:t xml:space="preserve">дисциплина: </w:t>
      </w:r>
      <w:r w:rsidR="009F7633">
        <w:rPr>
          <w:sz w:val="28"/>
          <w:szCs w:val="28"/>
        </w:rPr>
        <w:t>Вычислительные системы</w:t>
      </w:r>
      <w:r w:rsidRPr="0050583F">
        <w:rPr>
          <w:sz w:val="28"/>
          <w:szCs w:val="28"/>
        </w:rPr>
        <w:br/>
        <w:t>тема: «</w:t>
      </w:r>
      <w:r w:rsidR="00FB7CCC">
        <w:rPr>
          <w:sz w:val="28"/>
          <w:szCs w:val="28"/>
        </w:rPr>
        <w:t xml:space="preserve">Реализовать </w:t>
      </w:r>
      <w:r w:rsidR="00FB7CCC">
        <w:rPr>
          <w:sz w:val="28"/>
          <w:szCs w:val="28"/>
          <w:lang w:val="en-US"/>
        </w:rPr>
        <w:t>web</w:t>
      </w:r>
      <w:r w:rsidR="00FB7CCC" w:rsidRPr="00FB7CCC">
        <w:rPr>
          <w:sz w:val="28"/>
          <w:szCs w:val="28"/>
        </w:rPr>
        <w:t>-</w:t>
      </w:r>
      <w:r w:rsidR="00FB7CCC">
        <w:rPr>
          <w:sz w:val="28"/>
          <w:szCs w:val="28"/>
        </w:rPr>
        <w:t>приложение на базе</w:t>
      </w:r>
      <w:r w:rsidR="009F7633">
        <w:rPr>
          <w:sz w:val="28"/>
          <w:szCs w:val="28"/>
        </w:rPr>
        <w:t xml:space="preserve"> </w:t>
      </w:r>
      <w:r w:rsidR="00FB7CCC">
        <w:rPr>
          <w:sz w:val="28"/>
          <w:szCs w:val="28"/>
          <w:lang w:val="en-US"/>
        </w:rPr>
        <w:t>r</w:t>
      </w:r>
      <w:r w:rsidR="009F7633">
        <w:rPr>
          <w:sz w:val="28"/>
          <w:szCs w:val="28"/>
          <w:lang w:val="en-US"/>
        </w:rPr>
        <w:t>uby</w:t>
      </w:r>
      <w:r w:rsidR="00FB7CCC">
        <w:rPr>
          <w:sz w:val="28"/>
          <w:szCs w:val="28"/>
        </w:rPr>
        <w:t xml:space="preserve"> </w:t>
      </w:r>
      <w:r w:rsidR="00FB7CCC">
        <w:rPr>
          <w:sz w:val="28"/>
          <w:szCs w:val="28"/>
          <w:lang w:val="en-US"/>
        </w:rPr>
        <w:t>on</w:t>
      </w:r>
      <w:r w:rsidR="00FB7CCC" w:rsidRPr="00FB7CCC">
        <w:rPr>
          <w:sz w:val="28"/>
          <w:szCs w:val="28"/>
        </w:rPr>
        <w:t xml:space="preserve"> </w:t>
      </w:r>
      <w:r w:rsidR="00FB7CCC">
        <w:rPr>
          <w:sz w:val="28"/>
          <w:szCs w:val="28"/>
          <w:lang w:val="en-US"/>
        </w:rPr>
        <w:t>rails</w:t>
      </w:r>
      <w:r w:rsidRPr="0050583F">
        <w:rPr>
          <w:sz w:val="28"/>
          <w:szCs w:val="28"/>
        </w:rPr>
        <w:t>».</w:t>
      </w:r>
    </w:p>
    <w:p w14:paraId="410B87CA" w14:textId="77777777" w:rsidR="00BE0BF4" w:rsidRPr="0050583F" w:rsidRDefault="00BE0BF4" w:rsidP="00BE0BF4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2652F8A" w14:textId="77777777" w:rsidR="00BE0BF4" w:rsidRPr="0050583F" w:rsidRDefault="00BE0BF4" w:rsidP="00BE0BF4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EDDB533" w14:textId="77777777" w:rsidR="00BE0BF4" w:rsidRPr="0050583F" w:rsidRDefault="00BE0BF4" w:rsidP="00BE0BF4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A7D26F1" w14:textId="77777777" w:rsidR="00BE0BF4" w:rsidRDefault="00BE0BF4" w:rsidP="00BE0BF4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E4BB4FA" w14:textId="77777777" w:rsidR="00BE0BF4" w:rsidRPr="0050583F" w:rsidRDefault="00BE0BF4" w:rsidP="00BE0BF4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96ADB53" w14:textId="77777777" w:rsidR="00BE0BF4" w:rsidRPr="0050583F" w:rsidRDefault="00BE0BF4" w:rsidP="00BE0BF4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36CC669" w14:textId="5E6AE77C" w:rsidR="00BE0BF4" w:rsidRPr="0050583F" w:rsidRDefault="00BE0BF4" w:rsidP="00BE0BF4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0583F">
        <w:rPr>
          <w:rFonts w:ascii="Times New Roman" w:hAnsi="Times New Roman" w:cs="Times New Roman"/>
          <w:bCs/>
          <w:color w:val="000000"/>
          <w:sz w:val="28"/>
          <w:szCs w:val="28"/>
        </w:rPr>
        <w:t>Выполнил: ст. группы: ИВТ-</w:t>
      </w:r>
      <w:r w:rsidR="005E062B" w:rsidRPr="005E062B">
        <w:rPr>
          <w:rFonts w:ascii="Times New Roman" w:hAnsi="Times New Roman" w:cs="Times New Roman"/>
          <w:bCs/>
          <w:color w:val="000000"/>
          <w:sz w:val="28"/>
          <w:szCs w:val="28"/>
        </w:rPr>
        <w:t>17</w:t>
      </w:r>
      <w:r w:rsidRPr="0050583F">
        <w:rPr>
          <w:rFonts w:ascii="Times New Roman" w:hAnsi="Times New Roman" w:cs="Times New Roman"/>
          <w:bCs/>
          <w:color w:val="000000"/>
          <w:sz w:val="28"/>
          <w:szCs w:val="28"/>
        </w:rPr>
        <w:t>-о</w:t>
      </w:r>
      <w:r w:rsidRPr="0050583F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proofErr w:type="spellStart"/>
      <w:r w:rsidR="003F471A">
        <w:rPr>
          <w:rFonts w:ascii="Times New Roman" w:hAnsi="Times New Roman" w:cs="Times New Roman"/>
          <w:bCs/>
          <w:color w:val="000000"/>
          <w:sz w:val="28"/>
          <w:szCs w:val="28"/>
        </w:rPr>
        <w:t>Коломбет</w:t>
      </w:r>
      <w:proofErr w:type="spellEnd"/>
      <w:r w:rsidR="003F471A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В. А.</w:t>
      </w:r>
      <w:r w:rsidRPr="0050583F">
        <w:rPr>
          <w:rFonts w:ascii="Times New Roman" w:hAnsi="Times New Roman" w:cs="Times New Roman"/>
          <w:bCs/>
          <w:color w:val="000000"/>
          <w:sz w:val="28"/>
          <w:szCs w:val="28"/>
        </w:rPr>
        <w:br/>
        <w:t xml:space="preserve">Проверил: </w:t>
      </w:r>
      <w:r w:rsidR="003F471A">
        <w:rPr>
          <w:rFonts w:ascii="Times New Roman" w:hAnsi="Times New Roman" w:cs="Times New Roman"/>
          <w:bCs/>
          <w:color w:val="000000"/>
          <w:sz w:val="28"/>
          <w:szCs w:val="28"/>
        </w:rPr>
        <w:t>___________________</w:t>
      </w:r>
    </w:p>
    <w:p w14:paraId="0F047A05" w14:textId="77777777" w:rsidR="00BE0BF4" w:rsidRPr="0050583F" w:rsidRDefault="00BE0BF4" w:rsidP="00BE0BF4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9C9DD6B" w14:textId="77777777" w:rsidR="00BE0BF4" w:rsidRPr="0050583F" w:rsidRDefault="00BE0BF4" w:rsidP="00BE0BF4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A6F048F" w14:textId="15B31AD0" w:rsidR="00BE0BF4" w:rsidRPr="00B55465" w:rsidRDefault="00BE0BF4" w:rsidP="003F471A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600E8F5B" w14:textId="7BBFE3D8" w:rsidR="00BE0BF4" w:rsidRDefault="00BE0BF4" w:rsidP="00BE0BF4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B94DDFE" w14:textId="77777777" w:rsidR="00B55465" w:rsidRPr="00B55465" w:rsidRDefault="00B55465" w:rsidP="00BE0BF4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5CCC1AF" w14:textId="77777777" w:rsidR="00DB1A44" w:rsidRPr="00B55465" w:rsidRDefault="00DB1A44" w:rsidP="00BE0BF4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6305331" w14:textId="77777777" w:rsidR="003F471A" w:rsidRPr="00B55465" w:rsidRDefault="00BE0BF4" w:rsidP="003F471A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5546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Севастополь, </w:t>
      </w:r>
    </w:p>
    <w:p w14:paraId="376A0A9C" w14:textId="520DEFC7" w:rsidR="003F471A" w:rsidRPr="00B55465" w:rsidRDefault="00BE0BF4" w:rsidP="00B55465">
      <w:pPr>
        <w:jc w:val="center"/>
        <w:rPr>
          <w:rFonts w:ascii="Times New Roman" w:hAnsi="Times New Roman" w:cs="Times New Roman"/>
          <w:sz w:val="28"/>
          <w:szCs w:val="28"/>
        </w:rPr>
      </w:pPr>
      <w:r w:rsidRPr="00B55465">
        <w:rPr>
          <w:rFonts w:ascii="Times New Roman" w:hAnsi="Times New Roman" w:cs="Times New Roman"/>
          <w:sz w:val="28"/>
          <w:szCs w:val="28"/>
        </w:rPr>
        <w:t>2020</w:t>
      </w:r>
    </w:p>
    <w:p w14:paraId="6D5F9858" w14:textId="04ECF1D6" w:rsidR="00B25100" w:rsidRPr="00946B95" w:rsidRDefault="00BE0BF4" w:rsidP="00FB7CCC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 w:rsidRPr="00946B9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Цель работы:</w:t>
      </w:r>
      <w:r w:rsidR="004342D2" w:rsidRPr="00946B9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D8096C" w:rsidRPr="00946B95">
        <w:rPr>
          <w:rFonts w:ascii="Times New Roman" w:hAnsi="Times New Roman" w:cs="Times New Roman"/>
          <w:color w:val="auto"/>
          <w:sz w:val="28"/>
          <w:szCs w:val="28"/>
        </w:rPr>
        <w:t xml:space="preserve">ознакомиться с </w:t>
      </w:r>
      <w:r w:rsidR="00F0111C" w:rsidRPr="00946B95">
        <w:rPr>
          <w:rFonts w:ascii="Times New Roman" w:hAnsi="Times New Roman" w:cs="Times New Roman"/>
          <w:color w:val="auto"/>
          <w:sz w:val="28"/>
          <w:szCs w:val="28"/>
        </w:rPr>
        <w:t xml:space="preserve">основами </w:t>
      </w:r>
      <w:r w:rsidR="00FB7CCC" w:rsidRPr="00946B95">
        <w:rPr>
          <w:rFonts w:ascii="Times New Roman" w:hAnsi="Times New Roman" w:cs="Times New Roman"/>
          <w:color w:val="auto"/>
          <w:sz w:val="28"/>
          <w:szCs w:val="28"/>
        </w:rPr>
        <w:t xml:space="preserve">разработки </w:t>
      </w:r>
      <w:r w:rsidR="00FB7CCC" w:rsidRPr="00946B95">
        <w:rPr>
          <w:rFonts w:ascii="Times New Roman" w:hAnsi="Times New Roman" w:cs="Times New Roman"/>
          <w:color w:val="auto"/>
          <w:sz w:val="28"/>
          <w:szCs w:val="28"/>
          <w:lang w:val="en-US"/>
        </w:rPr>
        <w:t>web</w:t>
      </w:r>
      <w:r w:rsidR="00FB7CCC" w:rsidRPr="00946B95">
        <w:rPr>
          <w:rFonts w:ascii="Times New Roman" w:hAnsi="Times New Roman" w:cs="Times New Roman"/>
          <w:color w:val="auto"/>
          <w:sz w:val="28"/>
          <w:szCs w:val="28"/>
        </w:rPr>
        <w:t xml:space="preserve">-приложения на </w:t>
      </w:r>
      <w:r w:rsidR="00FB7CCC" w:rsidRPr="00946B95">
        <w:rPr>
          <w:rFonts w:ascii="Times New Roman" w:hAnsi="Times New Roman" w:cs="Times New Roman"/>
          <w:color w:val="auto"/>
          <w:sz w:val="28"/>
          <w:szCs w:val="28"/>
          <w:lang w:val="en-US"/>
        </w:rPr>
        <w:t>ruby</w:t>
      </w:r>
      <w:r w:rsidR="00FB7CCC" w:rsidRPr="00946B9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FB7CCC" w:rsidRPr="00946B95">
        <w:rPr>
          <w:rFonts w:ascii="Times New Roman" w:hAnsi="Times New Roman" w:cs="Times New Roman"/>
          <w:color w:val="auto"/>
          <w:sz w:val="28"/>
          <w:szCs w:val="28"/>
          <w:lang w:val="en-US"/>
        </w:rPr>
        <w:t>on</w:t>
      </w:r>
      <w:r w:rsidR="00FB7CCC" w:rsidRPr="00946B9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FB7CCC" w:rsidRPr="00946B95">
        <w:rPr>
          <w:rFonts w:ascii="Times New Roman" w:hAnsi="Times New Roman" w:cs="Times New Roman"/>
          <w:color w:val="auto"/>
          <w:sz w:val="28"/>
          <w:szCs w:val="28"/>
          <w:lang w:val="en-US"/>
        </w:rPr>
        <w:t>rails</w:t>
      </w:r>
      <w:r w:rsidR="00D8096C" w:rsidRPr="00946B95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06F06AEF" w14:textId="77777777" w:rsidR="00D8096C" w:rsidRPr="00946B95" w:rsidRDefault="00D8096C" w:rsidP="009C60B8">
      <w:pPr>
        <w:pStyle w:val="2"/>
        <w:spacing w:line="240" w:lineRule="auto"/>
        <w:jc w:val="left"/>
        <w:rPr>
          <w:szCs w:val="28"/>
        </w:rPr>
      </w:pPr>
    </w:p>
    <w:p w14:paraId="73E3FDFB" w14:textId="20735675" w:rsidR="00AA4979" w:rsidRPr="00946B95" w:rsidRDefault="004342D2" w:rsidP="00AA4979">
      <w:pPr>
        <w:pStyle w:val="-"/>
        <w:rPr>
          <w:sz w:val="28"/>
          <w:szCs w:val="28"/>
        </w:rPr>
      </w:pPr>
      <w:r w:rsidRPr="00946B95">
        <w:rPr>
          <w:b/>
          <w:bCs/>
          <w:sz w:val="28"/>
          <w:szCs w:val="28"/>
        </w:rPr>
        <w:t xml:space="preserve"> </w:t>
      </w:r>
      <w:r w:rsidR="00BE0BF4" w:rsidRPr="00946B95">
        <w:rPr>
          <w:b/>
          <w:bCs/>
          <w:sz w:val="28"/>
          <w:szCs w:val="28"/>
        </w:rPr>
        <w:t>Постановка задачи</w:t>
      </w:r>
      <w:r w:rsidR="00D24E05" w:rsidRPr="00946B95">
        <w:rPr>
          <w:b/>
          <w:bCs/>
          <w:sz w:val="28"/>
          <w:szCs w:val="28"/>
        </w:rPr>
        <w:t>.</w:t>
      </w:r>
      <w:r w:rsidR="007C1B07" w:rsidRPr="00946B95">
        <w:rPr>
          <w:b/>
          <w:bCs/>
          <w:sz w:val="28"/>
          <w:szCs w:val="28"/>
        </w:rPr>
        <w:t xml:space="preserve"> </w:t>
      </w:r>
      <w:r w:rsidR="00671D35" w:rsidRPr="00946B95">
        <w:rPr>
          <w:b/>
          <w:bCs/>
          <w:sz w:val="28"/>
          <w:szCs w:val="28"/>
        </w:rPr>
        <w:t xml:space="preserve"> </w:t>
      </w:r>
      <w:r w:rsidR="00FB7CCC" w:rsidRPr="00946B95">
        <w:rPr>
          <w:sz w:val="28"/>
          <w:szCs w:val="28"/>
        </w:rPr>
        <w:t xml:space="preserve">Реализовать </w:t>
      </w:r>
      <w:proofErr w:type="spellStart"/>
      <w:r w:rsidR="00FB7CCC" w:rsidRPr="00946B95">
        <w:rPr>
          <w:sz w:val="28"/>
          <w:szCs w:val="28"/>
        </w:rPr>
        <w:t>web</w:t>
      </w:r>
      <w:proofErr w:type="spellEnd"/>
      <w:r w:rsidR="00FB7CCC" w:rsidRPr="00946B95">
        <w:rPr>
          <w:sz w:val="28"/>
          <w:szCs w:val="28"/>
        </w:rPr>
        <w:t xml:space="preserve"> приложение на базе </w:t>
      </w:r>
      <w:proofErr w:type="spellStart"/>
      <w:r w:rsidR="00FB7CCC" w:rsidRPr="00946B95">
        <w:rPr>
          <w:sz w:val="28"/>
          <w:szCs w:val="28"/>
        </w:rPr>
        <w:t>ruby</w:t>
      </w:r>
      <w:proofErr w:type="spellEnd"/>
      <w:r w:rsidR="00FB7CCC" w:rsidRPr="00946B95">
        <w:rPr>
          <w:sz w:val="28"/>
          <w:szCs w:val="28"/>
        </w:rPr>
        <w:t xml:space="preserve"> </w:t>
      </w:r>
      <w:proofErr w:type="spellStart"/>
      <w:r w:rsidR="00FB7CCC" w:rsidRPr="00946B95">
        <w:rPr>
          <w:sz w:val="28"/>
          <w:szCs w:val="28"/>
        </w:rPr>
        <w:t>on</w:t>
      </w:r>
      <w:proofErr w:type="spellEnd"/>
      <w:r w:rsidR="00FB7CCC" w:rsidRPr="00946B95">
        <w:rPr>
          <w:sz w:val="28"/>
          <w:szCs w:val="28"/>
        </w:rPr>
        <w:t xml:space="preserve"> </w:t>
      </w:r>
      <w:proofErr w:type="spellStart"/>
      <w:r w:rsidR="00FB7CCC" w:rsidRPr="00946B95">
        <w:rPr>
          <w:sz w:val="28"/>
          <w:szCs w:val="28"/>
        </w:rPr>
        <w:t>rails</w:t>
      </w:r>
      <w:proofErr w:type="spellEnd"/>
      <w:r w:rsidR="00FB7CCC" w:rsidRPr="00946B95">
        <w:rPr>
          <w:sz w:val="28"/>
          <w:szCs w:val="28"/>
        </w:rPr>
        <w:t xml:space="preserve">, которое позволит создавать отчеты лабораторных работ и ставить им </w:t>
      </w:r>
      <w:proofErr w:type="gramStart"/>
      <w:r w:rsidR="00FB7CCC" w:rsidRPr="00946B95">
        <w:rPr>
          <w:sz w:val="28"/>
          <w:szCs w:val="28"/>
        </w:rPr>
        <w:t>оценки.</w:t>
      </w:r>
      <w:r w:rsidR="008759E1" w:rsidRPr="00946B95">
        <w:rPr>
          <w:sz w:val="28"/>
          <w:szCs w:val="28"/>
        </w:rPr>
        <w:t>.</w:t>
      </w:r>
      <w:proofErr w:type="gramEnd"/>
    </w:p>
    <w:p w14:paraId="6D2E27C1" w14:textId="77777777" w:rsidR="00CA4F64" w:rsidRPr="00946B95" w:rsidRDefault="00CA4F64" w:rsidP="00CA4F64">
      <w:pPr>
        <w:pStyle w:val="2"/>
        <w:spacing w:line="240" w:lineRule="auto"/>
        <w:ind w:left="1428" w:firstLine="0"/>
        <w:rPr>
          <w:bCs/>
          <w:szCs w:val="28"/>
        </w:rPr>
      </w:pPr>
    </w:p>
    <w:p w14:paraId="1FA7EC01" w14:textId="1CDFF448" w:rsidR="00714381" w:rsidRPr="00714381" w:rsidRDefault="00B82663" w:rsidP="00714381">
      <w:pPr>
        <w:pStyle w:val="-"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Ход работы</w:t>
      </w:r>
      <w:bookmarkStart w:id="0" w:name="_GoBack"/>
      <w:bookmarkEnd w:id="0"/>
      <w:r w:rsidR="009F7633" w:rsidRPr="00946B95">
        <w:rPr>
          <w:b/>
          <w:bCs/>
          <w:sz w:val="28"/>
          <w:szCs w:val="28"/>
        </w:rPr>
        <w:t>:</w:t>
      </w:r>
      <w:r w:rsidR="00714381" w:rsidRPr="00714381">
        <w:rPr>
          <w:rFonts w:ascii="Monotype Corsiva" w:hAnsi="Monotype Corsiva"/>
          <w:b/>
          <w:bCs/>
          <w:sz w:val="40"/>
          <w:szCs w:val="40"/>
        </w:rPr>
        <w:t xml:space="preserve"> </w:t>
      </w:r>
    </w:p>
    <w:p w14:paraId="0815B1DE" w14:textId="7317320F" w:rsidR="00714381" w:rsidRPr="00714381" w:rsidRDefault="00714381" w:rsidP="00714381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D0E2A6" wp14:editId="4D05D05C">
            <wp:extent cx="990600" cy="676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53A69" w14:textId="77777777" w:rsidR="00714381" w:rsidRPr="00714381" w:rsidRDefault="00714381" w:rsidP="00714381">
      <w:pPr>
        <w:pStyle w:val="-"/>
        <w:jc w:val="center"/>
        <w:rPr>
          <w:sz w:val="28"/>
          <w:szCs w:val="28"/>
        </w:rPr>
      </w:pPr>
      <w:r w:rsidRPr="00714381">
        <w:rPr>
          <w:sz w:val="28"/>
          <w:szCs w:val="28"/>
        </w:rPr>
        <w:t xml:space="preserve">Рисунок </w:t>
      </w:r>
      <w:r w:rsidRPr="00714381">
        <w:rPr>
          <w:sz w:val="28"/>
          <w:szCs w:val="28"/>
        </w:rPr>
        <w:fldChar w:fldCharType="begin"/>
      </w:r>
      <w:r w:rsidRPr="00714381">
        <w:rPr>
          <w:sz w:val="28"/>
          <w:szCs w:val="28"/>
        </w:rPr>
        <w:instrText xml:space="preserve"> SEQ Рисунок \* ARABIC </w:instrText>
      </w:r>
      <w:r w:rsidRPr="00714381">
        <w:rPr>
          <w:sz w:val="28"/>
          <w:szCs w:val="28"/>
        </w:rPr>
        <w:fldChar w:fldCharType="separate"/>
      </w:r>
      <w:r w:rsidRPr="00714381">
        <w:rPr>
          <w:noProof/>
          <w:sz w:val="28"/>
          <w:szCs w:val="28"/>
        </w:rPr>
        <w:t>1</w:t>
      </w:r>
      <w:r w:rsidRPr="00714381">
        <w:rPr>
          <w:noProof/>
          <w:sz w:val="28"/>
          <w:szCs w:val="28"/>
        </w:rPr>
        <w:fldChar w:fldCharType="end"/>
      </w:r>
      <w:r w:rsidRPr="00714381">
        <w:rPr>
          <w:sz w:val="28"/>
          <w:szCs w:val="28"/>
        </w:rPr>
        <w:t xml:space="preserve"> – Запуск сервера.</w:t>
      </w:r>
    </w:p>
    <w:p w14:paraId="37AEA0CB" w14:textId="48F680AE" w:rsidR="00714381" w:rsidRPr="00714381" w:rsidRDefault="00714381" w:rsidP="00714381">
      <w:pPr>
        <w:pStyle w:val="-"/>
        <w:keepNext/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11596029" wp14:editId="2D0F8F3A">
            <wp:extent cx="1504950" cy="14192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B4CA2" w14:textId="54F7A095" w:rsidR="00714381" w:rsidRPr="00714381" w:rsidRDefault="00714381" w:rsidP="00714381">
      <w:pPr>
        <w:pStyle w:val="a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71438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71438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714381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71438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714381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71438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71438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Добавление отчета </w:t>
      </w:r>
      <w:r w:rsidR="008959A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</w:p>
    <w:p w14:paraId="6697C83A" w14:textId="7A8C9FFA" w:rsidR="00714381" w:rsidRPr="00714381" w:rsidRDefault="00714381" w:rsidP="00714381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98D210" wp14:editId="5BA93492">
            <wp:extent cx="1552575" cy="165707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639" cy="1667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9500E" w14:textId="77777777" w:rsidR="00714381" w:rsidRPr="00714381" w:rsidRDefault="00714381" w:rsidP="00714381">
      <w:pPr>
        <w:pStyle w:val="a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71438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71438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714381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71438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714381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71438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71438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Результат создания отчета.</w:t>
      </w:r>
    </w:p>
    <w:p w14:paraId="7282212D" w14:textId="1E1DE20B" w:rsidR="00714381" w:rsidRPr="00714381" w:rsidRDefault="00714381" w:rsidP="00714381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4F4413" wp14:editId="401B513E">
            <wp:extent cx="1771650" cy="139107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304" cy="140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FA034" w14:textId="02511EFF" w:rsidR="00714381" w:rsidRPr="00714381" w:rsidRDefault="00714381" w:rsidP="00714381">
      <w:pPr>
        <w:pStyle w:val="a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71438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71438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714381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71438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714381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5</w:t>
      </w:r>
      <w:r w:rsidRPr="00714381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fldChar w:fldCharType="end"/>
      </w:r>
      <w:r w:rsidRPr="0071438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- </w:t>
      </w:r>
      <w:r w:rsidR="008959AB">
        <w:rPr>
          <w:rFonts w:ascii="Times New Roman" w:hAnsi="Times New Roman" w:cs="Times New Roman"/>
          <w:i w:val="0"/>
          <w:color w:val="auto"/>
          <w:sz w:val="28"/>
          <w:szCs w:val="28"/>
        </w:rPr>
        <w:t>Добавление оценки</w:t>
      </w:r>
      <w:r w:rsidRPr="00714381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</w:p>
    <w:p w14:paraId="74F1B13F" w14:textId="2D680A8A" w:rsidR="00714381" w:rsidRPr="00714381" w:rsidRDefault="006B1173" w:rsidP="006B117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5164DDD" wp14:editId="4CCA4533">
            <wp:extent cx="1568134" cy="148755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226" cy="15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9AD3A" w14:textId="77777777" w:rsidR="00714381" w:rsidRPr="00714381" w:rsidRDefault="00714381" w:rsidP="006B1173">
      <w:pPr>
        <w:pStyle w:val="a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71438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71438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714381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71438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714381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6</w:t>
      </w:r>
      <w:r w:rsidRPr="00714381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fldChar w:fldCharType="end"/>
      </w:r>
      <w:r w:rsidRPr="0071438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Результат с добавленной оценкой.</w:t>
      </w:r>
    </w:p>
    <w:p w14:paraId="673B3B29" w14:textId="6040591F" w:rsidR="00732602" w:rsidRPr="00946B95" w:rsidRDefault="00732602" w:rsidP="006B1173">
      <w:pPr>
        <w:pStyle w:val="-"/>
        <w:ind w:firstLine="709"/>
        <w:jc w:val="both"/>
        <w:rPr>
          <w:sz w:val="28"/>
          <w:szCs w:val="28"/>
        </w:rPr>
      </w:pPr>
      <w:r w:rsidRPr="00946B95">
        <w:rPr>
          <w:b/>
          <w:bCs/>
          <w:sz w:val="28"/>
          <w:szCs w:val="28"/>
        </w:rPr>
        <w:t xml:space="preserve">Вывод: </w:t>
      </w:r>
      <w:proofErr w:type="gramStart"/>
      <w:r w:rsidR="006F0F5B" w:rsidRPr="006F0F5B">
        <w:rPr>
          <w:bCs/>
          <w:sz w:val="28"/>
          <w:szCs w:val="28"/>
        </w:rPr>
        <w:t>В</w:t>
      </w:r>
      <w:proofErr w:type="gramEnd"/>
      <w:r w:rsidR="006F0F5B" w:rsidRPr="006F0F5B">
        <w:rPr>
          <w:bCs/>
          <w:sz w:val="28"/>
          <w:szCs w:val="28"/>
        </w:rPr>
        <w:t xml:space="preserve"> ходе проделанной работы было проведено</w:t>
      </w:r>
      <w:r w:rsidR="006F0F5B">
        <w:rPr>
          <w:b/>
          <w:bCs/>
          <w:sz w:val="28"/>
          <w:szCs w:val="28"/>
        </w:rPr>
        <w:t xml:space="preserve"> </w:t>
      </w:r>
      <w:r w:rsidR="006F0F5B">
        <w:rPr>
          <w:sz w:val="28"/>
          <w:szCs w:val="28"/>
        </w:rPr>
        <w:t>ознакомление</w:t>
      </w:r>
      <w:r w:rsidRPr="00946B95">
        <w:rPr>
          <w:sz w:val="28"/>
          <w:szCs w:val="28"/>
        </w:rPr>
        <w:t xml:space="preserve"> с</w:t>
      </w:r>
      <w:r w:rsidR="00BB6A81" w:rsidRPr="00946B95">
        <w:rPr>
          <w:sz w:val="28"/>
          <w:szCs w:val="28"/>
        </w:rPr>
        <w:t xml:space="preserve"> </w:t>
      </w:r>
      <w:r w:rsidR="00FB7CCC" w:rsidRPr="00946B95">
        <w:rPr>
          <w:sz w:val="28"/>
          <w:szCs w:val="28"/>
        </w:rPr>
        <w:t xml:space="preserve">основами разработки </w:t>
      </w:r>
      <w:r w:rsidR="00FB7CCC" w:rsidRPr="00946B95">
        <w:rPr>
          <w:sz w:val="28"/>
          <w:szCs w:val="28"/>
          <w:lang w:val="en-US"/>
        </w:rPr>
        <w:t>web</w:t>
      </w:r>
      <w:r w:rsidR="00FB7CCC" w:rsidRPr="00946B95">
        <w:rPr>
          <w:sz w:val="28"/>
          <w:szCs w:val="28"/>
        </w:rPr>
        <w:t xml:space="preserve">-приложения на </w:t>
      </w:r>
      <w:r w:rsidR="00FB7CCC" w:rsidRPr="00946B95">
        <w:rPr>
          <w:sz w:val="28"/>
          <w:szCs w:val="28"/>
          <w:lang w:val="en-US"/>
        </w:rPr>
        <w:t>ruby</w:t>
      </w:r>
      <w:r w:rsidR="00FB7CCC" w:rsidRPr="00946B95">
        <w:rPr>
          <w:sz w:val="28"/>
          <w:szCs w:val="28"/>
        </w:rPr>
        <w:t xml:space="preserve"> </w:t>
      </w:r>
      <w:r w:rsidR="00FB7CCC" w:rsidRPr="00946B95">
        <w:rPr>
          <w:sz w:val="28"/>
          <w:szCs w:val="28"/>
          <w:lang w:val="en-US"/>
        </w:rPr>
        <w:t>on</w:t>
      </w:r>
      <w:r w:rsidR="00FB7CCC" w:rsidRPr="00946B95">
        <w:rPr>
          <w:sz w:val="28"/>
          <w:szCs w:val="28"/>
        </w:rPr>
        <w:t xml:space="preserve"> </w:t>
      </w:r>
      <w:r w:rsidR="00FB7CCC" w:rsidRPr="00946B95">
        <w:rPr>
          <w:sz w:val="28"/>
          <w:szCs w:val="28"/>
          <w:lang w:val="en-US"/>
        </w:rPr>
        <w:t>rails</w:t>
      </w:r>
      <w:r w:rsidRPr="00946B95">
        <w:rPr>
          <w:sz w:val="28"/>
          <w:szCs w:val="28"/>
        </w:rPr>
        <w:t>.</w:t>
      </w:r>
    </w:p>
    <w:sectPr w:rsidR="00732602" w:rsidRPr="00946B95" w:rsidSect="00BE0BF4">
      <w:headerReference w:type="default" r:id="rId13"/>
      <w:footerReference w:type="default" r:id="rId14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6EA73B" w14:textId="77777777" w:rsidR="00F3080F" w:rsidRDefault="00F3080F" w:rsidP="00BE0BF4">
      <w:pPr>
        <w:spacing w:after="0" w:line="240" w:lineRule="auto"/>
      </w:pPr>
      <w:r>
        <w:separator/>
      </w:r>
    </w:p>
  </w:endnote>
  <w:endnote w:type="continuationSeparator" w:id="0">
    <w:p w14:paraId="67463655" w14:textId="77777777" w:rsidR="00F3080F" w:rsidRDefault="00F3080F" w:rsidP="00BE0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16700766"/>
      <w:docPartObj>
        <w:docPartGallery w:val="Page Numbers (Bottom of Page)"/>
        <w:docPartUnique/>
      </w:docPartObj>
    </w:sdtPr>
    <w:sdtEndPr/>
    <w:sdtContent>
      <w:p w14:paraId="7CF299E4" w14:textId="280F1F79" w:rsidR="002364FF" w:rsidRDefault="002364F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2663">
          <w:rPr>
            <w:noProof/>
          </w:rPr>
          <w:t>2</w:t>
        </w:r>
        <w:r>
          <w:fldChar w:fldCharType="end"/>
        </w:r>
      </w:p>
    </w:sdtContent>
  </w:sdt>
  <w:p w14:paraId="54E80B2A" w14:textId="77777777" w:rsidR="00AA6C2B" w:rsidRDefault="00AA6C2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9BB53D" w14:textId="77777777" w:rsidR="00F3080F" w:rsidRDefault="00F3080F" w:rsidP="00BE0BF4">
      <w:pPr>
        <w:spacing w:after="0" w:line="240" w:lineRule="auto"/>
      </w:pPr>
      <w:r>
        <w:separator/>
      </w:r>
    </w:p>
  </w:footnote>
  <w:footnote w:type="continuationSeparator" w:id="0">
    <w:p w14:paraId="108BEA12" w14:textId="77777777" w:rsidR="00F3080F" w:rsidRDefault="00F3080F" w:rsidP="00BE0B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094D17" w14:textId="602DFDBF" w:rsidR="00AA6C2B" w:rsidRPr="00314F29" w:rsidRDefault="00AA6C2B" w:rsidP="00314F29">
    <w:pPr>
      <w:pStyle w:val="-"/>
      <w:ind w:firstLine="0"/>
      <w:rPr>
        <w:i/>
        <w:iCs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A1ECAD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46C7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EDE25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D16AD9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CEA53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610CF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9A13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BC10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33E93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BFE60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601CC8"/>
    <w:multiLevelType w:val="hybridMultilevel"/>
    <w:tmpl w:val="A24CB8C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0E1903AE"/>
    <w:multiLevelType w:val="hybridMultilevel"/>
    <w:tmpl w:val="AA7E597C"/>
    <w:lvl w:ilvl="0" w:tplc="34424BA2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363F3D0B"/>
    <w:multiLevelType w:val="hybridMultilevel"/>
    <w:tmpl w:val="0F56D43A"/>
    <w:lvl w:ilvl="0" w:tplc="34424BA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9C915AB"/>
    <w:multiLevelType w:val="hybridMultilevel"/>
    <w:tmpl w:val="F05A6C5C"/>
    <w:lvl w:ilvl="0" w:tplc="34424BA2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4" w15:restartNumberingAfterBreak="0">
    <w:nsid w:val="3E7842A9"/>
    <w:multiLevelType w:val="hybridMultilevel"/>
    <w:tmpl w:val="16C035AE"/>
    <w:lvl w:ilvl="0" w:tplc="0419000F">
      <w:start w:val="1"/>
      <w:numFmt w:val="decimal"/>
      <w:lvlText w:val="%1.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5" w15:restartNumberingAfterBreak="0">
    <w:nsid w:val="4746790D"/>
    <w:multiLevelType w:val="hybridMultilevel"/>
    <w:tmpl w:val="7C262D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7A5A4E"/>
    <w:multiLevelType w:val="hybridMultilevel"/>
    <w:tmpl w:val="412EF5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D97177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26E2F82"/>
    <w:multiLevelType w:val="hybridMultilevel"/>
    <w:tmpl w:val="92E62C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13"/>
  </w:num>
  <w:num w:numId="4">
    <w:abstractNumId w:val="11"/>
  </w:num>
  <w:num w:numId="5">
    <w:abstractNumId w:val="12"/>
  </w:num>
  <w:num w:numId="6">
    <w:abstractNumId w:val="18"/>
  </w:num>
  <w:num w:numId="7">
    <w:abstractNumId w:val="15"/>
  </w:num>
  <w:num w:numId="8">
    <w:abstractNumId w:val="16"/>
  </w:num>
  <w:num w:numId="9">
    <w:abstractNumId w:val="1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F29"/>
    <w:rsid w:val="000105C8"/>
    <w:rsid w:val="000132ED"/>
    <w:rsid w:val="00026CB8"/>
    <w:rsid w:val="0003545A"/>
    <w:rsid w:val="00043893"/>
    <w:rsid w:val="0005069F"/>
    <w:rsid w:val="00051013"/>
    <w:rsid w:val="00052054"/>
    <w:rsid w:val="000546E9"/>
    <w:rsid w:val="000A6867"/>
    <w:rsid w:val="000D1FA5"/>
    <w:rsid w:val="00105AA0"/>
    <w:rsid w:val="00141A0D"/>
    <w:rsid w:val="00146DB8"/>
    <w:rsid w:val="00164905"/>
    <w:rsid w:val="00194482"/>
    <w:rsid w:val="001D041A"/>
    <w:rsid w:val="001D6948"/>
    <w:rsid w:val="001E0D14"/>
    <w:rsid w:val="001E31C3"/>
    <w:rsid w:val="001F3B17"/>
    <w:rsid w:val="002128FC"/>
    <w:rsid w:val="00213A92"/>
    <w:rsid w:val="002152D6"/>
    <w:rsid w:val="002247C3"/>
    <w:rsid w:val="002364FF"/>
    <w:rsid w:val="00240C05"/>
    <w:rsid w:val="00263440"/>
    <w:rsid w:val="0027395C"/>
    <w:rsid w:val="00274354"/>
    <w:rsid w:val="0027622A"/>
    <w:rsid w:val="00277F05"/>
    <w:rsid w:val="0029417F"/>
    <w:rsid w:val="002B10A8"/>
    <w:rsid w:val="002B22D4"/>
    <w:rsid w:val="002B7380"/>
    <w:rsid w:val="002D21F9"/>
    <w:rsid w:val="002D65A3"/>
    <w:rsid w:val="002E2755"/>
    <w:rsid w:val="002E4890"/>
    <w:rsid w:val="002F71EC"/>
    <w:rsid w:val="00314F29"/>
    <w:rsid w:val="00316548"/>
    <w:rsid w:val="00333096"/>
    <w:rsid w:val="00334111"/>
    <w:rsid w:val="00347AEE"/>
    <w:rsid w:val="0035439A"/>
    <w:rsid w:val="00373703"/>
    <w:rsid w:val="00384EF5"/>
    <w:rsid w:val="003D2297"/>
    <w:rsid w:val="003F3508"/>
    <w:rsid w:val="003F471A"/>
    <w:rsid w:val="004342D2"/>
    <w:rsid w:val="0043569C"/>
    <w:rsid w:val="00455E43"/>
    <w:rsid w:val="004568EE"/>
    <w:rsid w:val="00465863"/>
    <w:rsid w:val="00467A11"/>
    <w:rsid w:val="00485455"/>
    <w:rsid w:val="004D3BCF"/>
    <w:rsid w:val="004F7F2D"/>
    <w:rsid w:val="00500000"/>
    <w:rsid w:val="00500E2E"/>
    <w:rsid w:val="00526CB2"/>
    <w:rsid w:val="00526D00"/>
    <w:rsid w:val="00531E14"/>
    <w:rsid w:val="00542E27"/>
    <w:rsid w:val="00543A6B"/>
    <w:rsid w:val="00553883"/>
    <w:rsid w:val="005947C6"/>
    <w:rsid w:val="005A6B09"/>
    <w:rsid w:val="005C0849"/>
    <w:rsid w:val="005C7C62"/>
    <w:rsid w:val="005D6822"/>
    <w:rsid w:val="005E062B"/>
    <w:rsid w:val="005E2C4E"/>
    <w:rsid w:val="005E576A"/>
    <w:rsid w:val="00617C15"/>
    <w:rsid w:val="00661AE7"/>
    <w:rsid w:val="00671D35"/>
    <w:rsid w:val="00672591"/>
    <w:rsid w:val="00685C5F"/>
    <w:rsid w:val="00693539"/>
    <w:rsid w:val="006B1173"/>
    <w:rsid w:val="006B5FA8"/>
    <w:rsid w:val="006C13FA"/>
    <w:rsid w:val="006C5B4F"/>
    <w:rsid w:val="006D7896"/>
    <w:rsid w:val="006D7F43"/>
    <w:rsid w:val="006E085D"/>
    <w:rsid w:val="006E6A10"/>
    <w:rsid w:val="006E7964"/>
    <w:rsid w:val="006F0F5B"/>
    <w:rsid w:val="00714381"/>
    <w:rsid w:val="00720C79"/>
    <w:rsid w:val="00724460"/>
    <w:rsid w:val="00732602"/>
    <w:rsid w:val="00741D37"/>
    <w:rsid w:val="00750A86"/>
    <w:rsid w:val="007634B7"/>
    <w:rsid w:val="00787F6E"/>
    <w:rsid w:val="007961F7"/>
    <w:rsid w:val="00796632"/>
    <w:rsid w:val="00797DCF"/>
    <w:rsid w:val="007A71E3"/>
    <w:rsid w:val="007B0DA1"/>
    <w:rsid w:val="007C1B07"/>
    <w:rsid w:val="007C3222"/>
    <w:rsid w:val="0081299A"/>
    <w:rsid w:val="0081648D"/>
    <w:rsid w:val="008249D0"/>
    <w:rsid w:val="00855AC6"/>
    <w:rsid w:val="008759E1"/>
    <w:rsid w:val="00893041"/>
    <w:rsid w:val="008959AB"/>
    <w:rsid w:val="008A2C03"/>
    <w:rsid w:val="008A7CC1"/>
    <w:rsid w:val="008B7D8A"/>
    <w:rsid w:val="008C4850"/>
    <w:rsid w:val="00926A04"/>
    <w:rsid w:val="00946B95"/>
    <w:rsid w:val="009473A1"/>
    <w:rsid w:val="00947A10"/>
    <w:rsid w:val="00952136"/>
    <w:rsid w:val="00993B1A"/>
    <w:rsid w:val="009A1187"/>
    <w:rsid w:val="009B1201"/>
    <w:rsid w:val="009C60B8"/>
    <w:rsid w:val="009F7633"/>
    <w:rsid w:val="00A072CE"/>
    <w:rsid w:val="00A611D7"/>
    <w:rsid w:val="00A62247"/>
    <w:rsid w:val="00A664C0"/>
    <w:rsid w:val="00A84DEC"/>
    <w:rsid w:val="00AA4979"/>
    <w:rsid w:val="00AA6C2B"/>
    <w:rsid w:val="00AB65CB"/>
    <w:rsid w:val="00AE1824"/>
    <w:rsid w:val="00AF308B"/>
    <w:rsid w:val="00AF572D"/>
    <w:rsid w:val="00B25100"/>
    <w:rsid w:val="00B271C7"/>
    <w:rsid w:val="00B55465"/>
    <w:rsid w:val="00B80BA4"/>
    <w:rsid w:val="00B82663"/>
    <w:rsid w:val="00B85CD6"/>
    <w:rsid w:val="00BB6A81"/>
    <w:rsid w:val="00BB6E79"/>
    <w:rsid w:val="00BD4583"/>
    <w:rsid w:val="00BE02ED"/>
    <w:rsid w:val="00BE0BF4"/>
    <w:rsid w:val="00BF667A"/>
    <w:rsid w:val="00C00A50"/>
    <w:rsid w:val="00C1528D"/>
    <w:rsid w:val="00C27784"/>
    <w:rsid w:val="00C34814"/>
    <w:rsid w:val="00C573B7"/>
    <w:rsid w:val="00C62070"/>
    <w:rsid w:val="00C62606"/>
    <w:rsid w:val="00C67BBC"/>
    <w:rsid w:val="00C723F3"/>
    <w:rsid w:val="00C87808"/>
    <w:rsid w:val="00CA4F64"/>
    <w:rsid w:val="00CD29F9"/>
    <w:rsid w:val="00CD3340"/>
    <w:rsid w:val="00D14985"/>
    <w:rsid w:val="00D15F0C"/>
    <w:rsid w:val="00D24E05"/>
    <w:rsid w:val="00D36853"/>
    <w:rsid w:val="00D514E0"/>
    <w:rsid w:val="00D56A9F"/>
    <w:rsid w:val="00D606D3"/>
    <w:rsid w:val="00D71B0D"/>
    <w:rsid w:val="00D8096C"/>
    <w:rsid w:val="00D91772"/>
    <w:rsid w:val="00DA26FC"/>
    <w:rsid w:val="00DB1A44"/>
    <w:rsid w:val="00DE5756"/>
    <w:rsid w:val="00E11933"/>
    <w:rsid w:val="00E1377F"/>
    <w:rsid w:val="00E32809"/>
    <w:rsid w:val="00E407EE"/>
    <w:rsid w:val="00E47B00"/>
    <w:rsid w:val="00E52F03"/>
    <w:rsid w:val="00E56DCC"/>
    <w:rsid w:val="00E600F8"/>
    <w:rsid w:val="00E64E67"/>
    <w:rsid w:val="00E67679"/>
    <w:rsid w:val="00E707A6"/>
    <w:rsid w:val="00E722A6"/>
    <w:rsid w:val="00E80FB2"/>
    <w:rsid w:val="00E82024"/>
    <w:rsid w:val="00E94F95"/>
    <w:rsid w:val="00E952B2"/>
    <w:rsid w:val="00EA52E1"/>
    <w:rsid w:val="00EB3F04"/>
    <w:rsid w:val="00ED40DB"/>
    <w:rsid w:val="00ED4FB8"/>
    <w:rsid w:val="00ED6225"/>
    <w:rsid w:val="00F0111C"/>
    <w:rsid w:val="00F266D5"/>
    <w:rsid w:val="00F3048A"/>
    <w:rsid w:val="00F3080F"/>
    <w:rsid w:val="00F37D89"/>
    <w:rsid w:val="00F466AF"/>
    <w:rsid w:val="00F73965"/>
    <w:rsid w:val="00F90682"/>
    <w:rsid w:val="00FB7CCC"/>
    <w:rsid w:val="00FC4CF0"/>
    <w:rsid w:val="00FE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D41AFB"/>
  <w15:chartTrackingRefBased/>
  <w15:docId w15:val="{1A5F986F-CE9D-440A-AB66-6DA6AA9EE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10A8"/>
  </w:style>
  <w:style w:type="paragraph" w:styleId="1">
    <w:name w:val="heading 1"/>
    <w:basedOn w:val="a"/>
    <w:next w:val="a"/>
    <w:link w:val="10"/>
    <w:uiPriority w:val="9"/>
    <w:qFormat/>
    <w:rsid w:val="00FB7C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Отчетик:-)"/>
    <w:basedOn w:val="a"/>
    <w:link w:val="-0"/>
    <w:qFormat/>
    <w:rsid w:val="00BE0BF4"/>
    <w:pPr>
      <w:ind w:firstLine="708"/>
    </w:pPr>
    <w:rPr>
      <w:rFonts w:ascii="Times New Roman" w:hAnsi="Times New Roman" w:cs="Times New Roman"/>
      <w:sz w:val="24"/>
      <w:szCs w:val="24"/>
    </w:rPr>
  </w:style>
  <w:style w:type="character" w:customStyle="1" w:styleId="-0">
    <w:name w:val="Отчетик:-) Знак"/>
    <w:basedOn w:val="a0"/>
    <w:link w:val="-"/>
    <w:rsid w:val="00BE0BF4"/>
    <w:rPr>
      <w:rFonts w:ascii="Times New Roman" w:hAnsi="Times New Roman" w:cs="Times New Roman"/>
      <w:sz w:val="24"/>
      <w:szCs w:val="24"/>
    </w:rPr>
  </w:style>
  <w:style w:type="table" w:styleId="a3">
    <w:name w:val="Table Grid"/>
    <w:basedOn w:val="a1"/>
    <w:uiPriority w:val="39"/>
    <w:rsid w:val="00BE0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E0BF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E0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E0BF4"/>
  </w:style>
  <w:style w:type="paragraph" w:styleId="a7">
    <w:name w:val="footer"/>
    <w:basedOn w:val="a"/>
    <w:link w:val="a8"/>
    <w:uiPriority w:val="99"/>
    <w:unhideWhenUsed/>
    <w:rsid w:val="00BE0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E0BF4"/>
  </w:style>
  <w:style w:type="paragraph" w:styleId="a9">
    <w:name w:val="caption"/>
    <w:basedOn w:val="a"/>
    <w:next w:val="a"/>
    <w:uiPriority w:val="35"/>
    <w:unhideWhenUsed/>
    <w:qFormat/>
    <w:rsid w:val="00F37D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2">
    <w:name w:val="Body Text Indent 2"/>
    <w:basedOn w:val="a"/>
    <w:link w:val="20"/>
    <w:unhideWhenUsed/>
    <w:rsid w:val="004342D2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4342D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A6C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6C2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No Spacing"/>
    <w:uiPriority w:val="1"/>
    <w:qFormat/>
    <w:rsid w:val="00BB6A81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FB7C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Documents\&#1053;&#1072;&#1089;&#1090;&#1088;&#1072;&#1080;&#1074;&#1072;&#1077;&#1084;&#1099;&#1077;%20&#1096;&#1072;&#1073;&#1083;&#1086;&#1085;&#1099;%20Office\&#1052;&#1086;&#1076;&#1077;&#1083;&#1083;&#1080;&#1088;&#1086;&#1074;&#1072;&#1085;&#1080;&#1077;_&#1083;&#1072;&#1073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6AB65-D43D-4C49-B2AD-D2370D832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Моделлирование_лаба.dotx</Template>
  <TotalTime>15</TotalTime>
  <Pages>3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Valera</cp:lastModifiedBy>
  <cp:revision>5</cp:revision>
  <cp:lastPrinted>2020-12-08T13:12:00Z</cp:lastPrinted>
  <dcterms:created xsi:type="dcterms:W3CDTF">2020-12-08T18:19:00Z</dcterms:created>
  <dcterms:modified xsi:type="dcterms:W3CDTF">2020-12-08T18:46:00Z</dcterms:modified>
</cp:coreProperties>
</file>