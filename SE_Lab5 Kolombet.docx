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6BB13" w14:textId="7CCB799E" w:rsidR="00BE0BF4" w:rsidRPr="0050583F" w:rsidRDefault="00BE0BF4" w:rsidP="00BE0BF4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>МИНИСТЕРСТВ</w:t>
      </w:r>
      <w:r w:rsidR="000D33C1">
        <w:rPr>
          <w:rFonts w:ascii="Times New Roman" w:hAnsi="Times New Roman" w:cs="Times New Roman"/>
          <w:b/>
          <w:bCs/>
          <w:color w:val="000000"/>
          <w:szCs w:val="28"/>
        </w:rPr>
        <w:t>О</w:t>
      </w: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 xml:space="preserve"> НАУКИ И ВЫСШЕГО ОБРАЗОВАНИЯ РОССИИ</w:t>
      </w: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br/>
      </w:r>
      <w:r w:rsidRPr="0050583F"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АВТОНОМНОЕ ОБРАЗОВАТЕЛЬНОЕ УЧРЕЖДЕНИЕ</w:t>
      </w:r>
      <w:r w:rsidRPr="0050583F"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 w:rsidRPr="0050583F">
        <w:rPr>
          <w:rFonts w:ascii="Times New Roman" w:hAnsi="Times New Roman" w:cs="Times New Roman"/>
          <w:bCs/>
          <w:color w:val="000000"/>
          <w:szCs w:val="28"/>
        </w:rPr>
        <w:br/>
      </w: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>«СЕВАСТОПОЛЬСКИЙ ГОСУДАРСТВЕННЫЙ УНИВЕРСИТЕТ»</w:t>
      </w: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(ФГАОУ ВО </w:t>
      </w:r>
      <w:proofErr w:type="spellStart"/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>СевГУ</w:t>
      </w:r>
      <w:proofErr w:type="spellEnd"/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14:paraId="3A73A231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14:paraId="012206EC" w14:textId="77777777" w:rsidR="00BE0BF4" w:rsidRPr="0050583F" w:rsidRDefault="00BE0BF4" w:rsidP="000D33C1">
      <w:pPr>
        <w:jc w:val="right"/>
        <w:rPr>
          <w:rFonts w:ascii="Times New Roman" w:hAnsi="Times New Roman" w:cs="Times New Roman"/>
          <w:bCs/>
          <w:color w:val="000000"/>
        </w:rPr>
      </w:pPr>
      <w:r w:rsidRPr="0050583F">
        <w:rPr>
          <w:rFonts w:ascii="Times New Roman" w:hAnsi="Times New Roman" w:cs="Times New Roman"/>
          <w:bCs/>
          <w:color w:val="000000"/>
        </w:rPr>
        <w:t>Кафедра информационных технологий и компьютерных систем</w:t>
      </w:r>
    </w:p>
    <w:p w14:paraId="11704C67" w14:textId="77777777" w:rsidR="00BE0BF4" w:rsidRDefault="00BE0BF4" w:rsidP="00BE0BF4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1C2FB588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6D53E487" w14:textId="77777777" w:rsidR="00BE0BF4" w:rsidRDefault="00BE0BF4" w:rsidP="00BE0BF4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4673077D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45F332FB" w14:textId="77777777" w:rsidR="00BE0BF4" w:rsidRPr="0050583F" w:rsidRDefault="00BE0BF4" w:rsidP="00BE0BF4">
      <w:pPr>
        <w:pStyle w:val="-"/>
        <w:jc w:val="center"/>
      </w:pPr>
    </w:p>
    <w:p w14:paraId="1DF7A898" w14:textId="1A407EE6" w:rsidR="00BE0BF4" w:rsidRPr="0050583F" w:rsidRDefault="00BE0BF4" w:rsidP="00E11933">
      <w:pPr>
        <w:pStyle w:val="-"/>
        <w:ind w:firstLine="0"/>
        <w:jc w:val="center"/>
      </w:pPr>
      <w:r>
        <w:rPr>
          <w:sz w:val="28"/>
          <w:szCs w:val="28"/>
        </w:rPr>
        <w:t>Лабораторная работа №</w:t>
      </w:r>
      <w:r w:rsidR="00AA4979" w:rsidRPr="00AA4979">
        <w:rPr>
          <w:sz w:val="28"/>
          <w:szCs w:val="28"/>
        </w:rPr>
        <w:t>5</w:t>
      </w:r>
      <w:r w:rsidRPr="0050583F">
        <w:rPr>
          <w:sz w:val="28"/>
          <w:szCs w:val="28"/>
        </w:rPr>
        <w:br/>
        <w:t xml:space="preserve">дисциплина: </w:t>
      </w:r>
      <w:r w:rsidR="009F7633">
        <w:rPr>
          <w:sz w:val="28"/>
          <w:szCs w:val="28"/>
        </w:rPr>
        <w:t>Вычислительные системы</w:t>
      </w:r>
      <w:r w:rsidRPr="0050583F">
        <w:rPr>
          <w:sz w:val="28"/>
          <w:szCs w:val="28"/>
        </w:rPr>
        <w:br/>
        <w:t>тема: «</w:t>
      </w:r>
      <w:r w:rsidR="00AA4979">
        <w:rPr>
          <w:sz w:val="28"/>
          <w:szCs w:val="28"/>
          <w:lang w:val="en-US"/>
        </w:rPr>
        <w:t>http</w:t>
      </w:r>
      <w:r w:rsidR="00AA4979" w:rsidRPr="00AA4979">
        <w:rPr>
          <w:sz w:val="28"/>
          <w:szCs w:val="28"/>
        </w:rPr>
        <w:t>-</w:t>
      </w:r>
      <w:r w:rsidR="00AA4979">
        <w:rPr>
          <w:sz w:val="28"/>
          <w:szCs w:val="28"/>
        </w:rPr>
        <w:t>сервер</w:t>
      </w:r>
      <w:r w:rsidR="009F7633">
        <w:rPr>
          <w:sz w:val="28"/>
          <w:szCs w:val="28"/>
        </w:rPr>
        <w:t xml:space="preserve"> в </w:t>
      </w:r>
      <w:r w:rsidR="009F7633">
        <w:rPr>
          <w:sz w:val="28"/>
          <w:szCs w:val="28"/>
          <w:lang w:val="en-US"/>
        </w:rPr>
        <w:t>Ruby</w:t>
      </w:r>
      <w:r w:rsidRPr="0050583F">
        <w:rPr>
          <w:sz w:val="28"/>
          <w:szCs w:val="28"/>
        </w:rPr>
        <w:t>».</w:t>
      </w:r>
    </w:p>
    <w:p w14:paraId="410B87CA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2652F8A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EDDB533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A7D26F1" w14:textId="77777777" w:rsidR="00BE0BF4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E4BB4FA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96ADB53" w14:textId="77777777" w:rsidR="00BE0BF4" w:rsidRPr="0050583F" w:rsidRDefault="00BE0BF4" w:rsidP="00BE0BF4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36CC669" w14:textId="6DDDA520" w:rsidR="00BE0BF4" w:rsidRPr="0050583F" w:rsidRDefault="00BE0BF4" w:rsidP="00BE0BF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группы: ИВТ-</w:t>
      </w:r>
      <w:r w:rsidR="000D33C1">
        <w:rPr>
          <w:rFonts w:ascii="Times New Roman" w:hAnsi="Times New Roman" w:cs="Times New Roman"/>
          <w:bCs/>
          <w:color w:val="000000"/>
          <w:sz w:val="28"/>
          <w:szCs w:val="28"/>
        </w:rPr>
        <w:t>17</w:t>
      </w: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t>-о</w:t>
      </w: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proofErr w:type="spellStart"/>
      <w:r w:rsidR="000D33C1">
        <w:rPr>
          <w:rFonts w:ascii="Times New Roman" w:hAnsi="Times New Roman" w:cs="Times New Roman"/>
          <w:bCs/>
          <w:color w:val="000000"/>
          <w:sz w:val="28"/>
          <w:szCs w:val="28"/>
        </w:rPr>
        <w:t>Коломбет</w:t>
      </w:r>
      <w:proofErr w:type="spellEnd"/>
      <w:r w:rsidR="000D33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В. А.</w:t>
      </w: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Проверил: </w:t>
      </w:r>
      <w:r w:rsidR="000D33C1">
        <w:rPr>
          <w:rFonts w:ascii="Times New Roman" w:hAnsi="Times New Roman" w:cs="Times New Roman"/>
          <w:bCs/>
          <w:color w:val="000000"/>
          <w:sz w:val="28"/>
          <w:szCs w:val="28"/>
        </w:rPr>
        <w:t>___________________</w:t>
      </w:r>
    </w:p>
    <w:p w14:paraId="0F047A05" w14:textId="77777777" w:rsidR="00BE0BF4" w:rsidRPr="0050583F" w:rsidRDefault="00BE0BF4" w:rsidP="00BE0BF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9C9DD6B" w14:textId="77777777" w:rsidR="00BE0BF4" w:rsidRPr="0050583F" w:rsidRDefault="00BE0BF4" w:rsidP="00BE0BF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0403647" w14:textId="77777777" w:rsidR="00BE0BF4" w:rsidRPr="0050583F" w:rsidRDefault="00BE0BF4" w:rsidP="00BE0BF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A6F048F" w14:textId="77777777" w:rsidR="00BE0BF4" w:rsidRPr="0050583F" w:rsidRDefault="00BE0BF4" w:rsidP="00BE0BF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00E8F5B" w14:textId="0EEFEFBC" w:rsidR="00BE0BF4" w:rsidRDefault="00BE0BF4" w:rsidP="00BE0BF4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5CCC1AF" w14:textId="77777777" w:rsidR="00DB1A44" w:rsidRPr="0050583F" w:rsidRDefault="00DB1A44" w:rsidP="00BE0BF4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99E72BF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Севастополь, </w:t>
      </w:r>
    </w:p>
    <w:p w14:paraId="6D9702CC" w14:textId="3B2F2DDE" w:rsidR="00BE0BF4" w:rsidRPr="00DB1A44" w:rsidRDefault="00BE0BF4" w:rsidP="00DB1A4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t>2020</w:t>
      </w:r>
    </w:p>
    <w:p w14:paraId="6D5F9858" w14:textId="0E78108C" w:rsidR="00B25100" w:rsidRPr="000D33C1" w:rsidRDefault="00BE0BF4" w:rsidP="009C60B8">
      <w:pPr>
        <w:pStyle w:val="2"/>
        <w:spacing w:line="240" w:lineRule="auto"/>
        <w:jc w:val="left"/>
        <w:rPr>
          <w:szCs w:val="28"/>
        </w:rPr>
      </w:pPr>
      <w:r w:rsidRPr="000D33C1">
        <w:rPr>
          <w:b/>
          <w:szCs w:val="28"/>
        </w:rPr>
        <w:lastRenderedPageBreak/>
        <w:t>Цель работы:</w:t>
      </w:r>
      <w:r w:rsidR="004342D2" w:rsidRPr="000D33C1">
        <w:rPr>
          <w:b/>
          <w:szCs w:val="28"/>
        </w:rPr>
        <w:t xml:space="preserve"> </w:t>
      </w:r>
      <w:r w:rsidR="00D8096C" w:rsidRPr="000D33C1">
        <w:rPr>
          <w:szCs w:val="28"/>
        </w:rPr>
        <w:t xml:space="preserve">ознакомиться с </w:t>
      </w:r>
      <w:r w:rsidR="00F0111C" w:rsidRPr="000D33C1">
        <w:rPr>
          <w:szCs w:val="28"/>
        </w:rPr>
        <w:t xml:space="preserve">основами </w:t>
      </w:r>
      <w:r w:rsidR="00AA4979" w:rsidRPr="000D33C1">
        <w:rPr>
          <w:szCs w:val="28"/>
        </w:rPr>
        <w:t xml:space="preserve">использования </w:t>
      </w:r>
      <w:r w:rsidR="00AA4979" w:rsidRPr="000D33C1">
        <w:rPr>
          <w:szCs w:val="28"/>
          <w:lang w:val="en-US"/>
        </w:rPr>
        <w:t>API</w:t>
      </w:r>
      <w:r w:rsidR="00AA4979" w:rsidRPr="000D33C1">
        <w:rPr>
          <w:szCs w:val="28"/>
        </w:rPr>
        <w:t xml:space="preserve"> для организации </w:t>
      </w:r>
      <w:r w:rsidR="00AA4979" w:rsidRPr="000D33C1">
        <w:rPr>
          <w:szCs w:val="28"/>
          <w:lang w:val="en-US"/>
        </w:rPr>
        <w:t>http</w:t>
      </w:r>
      <w:r w:rsidR="00AA4979" w:rsidRPr="000D33C1">
        <w:rPr>
          <w:szCs w:val="28"/>
        </w:rPr>
        <w:t>-сервера</w:t>
      </w:r>
      <w:r w:rsidR="00F0111C" w:rsidRPr="000D33C1">
        <w:rPr>
          <w:szCs w:val="28"/>
        </w:rPr>
        <w:t xml:space="preserve"> в</w:t>
      </w:r>
      <w:r w:rsidR="000D1FA5" w:rsidRPr="000D33C1">
        <w:rPr>
          <w:szCs w:val="28"/>
        </w:rPr>
        <w:t xml:space="preserve"> </w:t>
      </w:r>
      <w:r w:rsidR="009F7633" w:rsidRPr="000D33C1">
        <w:rPr>
          <w:szCs w:val="28"/>
        </w:rPr>
        <w:t>язык</w:t>
      </w:r>
      <w:r w:rsidR="00F0111C" w:rsidRPr="000D33C1">
        <w:rPr>
          <w:szCs w:val="28"/>
        </w:rPr>
        <w:t>е</w:t>
      </w:r>
      <w:r w:rsidR="009F7633" w:rsidRPr="000D33C1">
        <w:rPr>
          <w:szCs w:val="28"/>
        </w:rPr>
        <w:t xml:space="preserve"> </w:t>
      </w:r>
      <w:r w:rsidR="009F7633" w:rsidRPr="000D33C1">
        <w:rPr>
          <w:szCs w:val="28"/>
          <w:lang w:val="en-US"/>
        </w:rPr>
        <w:t>Ruby</w:t>
      </w:r>
      <w:r w:rsidR="00D8096C" w:rsidRPr="000D33C1">
        <w:rPr>
          <w:szCs w:val="28"/>
        </w:rPr>
        <w:t>.</w:t>
      </w:r>
    </w:p>
    <w:p w14:paraId="06F06AEF" w14:textId="77777777" w:rsidR="00D8096C" w:rsidRPr="000D33C1" w:rsidRDefault="00D8096C" w:rsidP="009C60B8">
      <w:pPr>
        <w:pStyle w:val="2"/>
        <w:spacing w:line="240" w:lineRule="auto"/>
        <w:jc w:val="left"/>
        <w:rPr>
          <w:szCs w:val="28"/>
        </w:rPr>
      </w:pPr>
    </w:p>
    <w:p w14:paraId="73E3FDFB" w14:textId="61F6DD4D" w:rsidR="00AA4979" w:rsidRPr="000D33C1" w:rsidRDefault="004342D2" w:rsidP="00AA4979">
      <w:pPr>
        <w:pStyle w:val="-"/>
        <w:rPr>
          <w:sz w:val="28"/>
          <w:szCs w:val="28"/>
        </w:rPr>
      </w:pPr>
      <w:r w:rsidRPr="000D33C1">
        <w:rPr>
          <w:b/>
          <w:bCs/>
          <w:sz w:val="28"/>
          <w:szCs w:val="28"/>
        </w:rPr>
        <w:t xml:space="preserve"> </w:t>
      </w:r>
      <w:r w:rsidR="00BE0BF4" w:rsidRPr="000D33C1">
        <w:rPr>
          <w:b/>
          <w:bCs/>
          <w:sz w:val="28"/>
          <w:szCs w:val="28"/>
        </w:rPr>
        <w:t>Постановка задачи</w:t>
      </w:r>
      <w:r w:rsidR="00D24E05" w:rsidRPr="000D33C1">
        <w:rPr>
          <w:b/>
          <w:bCs/>
          <w:sz w:val="28"/>
          <w:szCs w:val="28"/>
        </w:rPr>
        <w:t>.</w:t>
      </w:r>
      <w:r w:rsidR="007C1B07" w:rsidRPr="000D33C1">
        <w:rPr>
          <w:b/>
          <w:bCs/>
          <w:sz w:val="28"/>
          <w:szCs w:val="28"/>
        </w:rPr>
        <w:t xml:space="preserve"> </w:t>
      </w:r>
      <w:r w:rsidR="00671D35" w:rsidRPr="000D33C1">
        <w:rPr>
          <w:b/>
          <w:bCs/>
          <w:sz w:val="28"/>
          <w:szCs w:val="28"/>
        </w:rPr>
        <w:t xml:space="preserve"> </w:t>
      </w:r>
      <w:r w:rsidR="000D1FA5" w:rsidRPr="000D33C1">
        <w:rPr>
          <w:sz w:val="28"/>
          <w:szCs w:val="28"/>
        </w:rPr>
        <w:t>Написать</w:t>
      </w:r>
      <w:r w:rsidR="00AA4979" w:rsidRPr="000D33C1">
        <w:rPr>
          <w:sz w:val="28"/>
          <w:szCs w:val="28"/>
        </w:rPr>
        <w:t xml:space="preserve"> </w:t>
      </w:r>
      <w:r w:rsidR="000D1FA5" w:rsidRPr="000D33C1">
        <w:rPr>
          <w:sz w:val="28"/>
          <w:szCs w:val="28"/>
        </w:rPr>
        <w:t>скрипт</w:t>
      </w:r>
      <w:r w:rsidR="005E2C4E" w:rsidRPr="000D33C1">
        <w:rPr>
          <w:sz w:val="28"/>
          <w:szCs w:val="28"/>
        </w:rPr>
        <w:t>,</w:t>
      </w:r>
      <w:r w:rsidR="008759E1" w:rsidRPr="000D33C1">
        <w:rPr>
          <w:sz w:val="28"/>
          <w:szCs w:val="28"/>
        </w:rPr>
        <w:t xml:space="preserve"> в котором переписать банкомат из ЛЗ№4 на работу с сервером. Заменить ввод-вывод из консоли на запросы.</w:t>
      </w:r>
    </w:p>
    <w:p w14:paraId="6D2E27C1" w14:textId="77777777" w:rsidR="00CA4F64" w:rsidRPr="000D33C1" w:rsidRDefault="00CA4F64" w:rsidP="00CA4F64">
      <w:pPr>
        <w:pStyle w:val="2"/>
        <w:spacing w:line="240" w:lineRule="auto"/>
        <w:ind w:left="1428" w:firstLine="0"/>
        <w:rPr>
          <w:bCs/>
          <w:szCs w:val="28"/>
        </w:rPr>
      </w:pPr>
    </w:p>
    <w:p w14:paraId="1D248881" w14:textId="042F6C30" w:rsidR="00A664C0" w:rsidRPr="000D33C1" w:rsidRDefault="009F7633" w:rsidP="009F7633">
      <w:pPr>
        <w:pStyle w:val="-"/>
        <w:ind w:firstLine="0"/>
        <w:jc w:val="center"/>
        <w:rPr>
          <w:b/>
          <w:bCs/>
          <w:sz w:val="28"/>
          <w:szCs w:val="28"/>
        </w:rPr>
      </w:pPr>
      <w:r w:rsidRPr="000D33C1">
        <w:rPr>
          <w:b/>
          <w:bCs/>
          <w:sz w:val="28"/>
          <w:szCs w:val="28"/>
        </w:rPr>
        <w:t>Результат выполнения:</w:t>
      </w:r>
    </w:p>
    <w:p w14:paraId="3652AAC9" w14:textId="4AE1345C" w:rsidR="00E23299" w:rsidRDefault="00E23299" w:rsidP="00FF3456">
      <w:pPr>
        <w:keepNext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F26767D" w14:textId="31886398" w:rsidR="00BB6A81" w:rsidRPr="000D33C1" w:rsidRDefault="00CA380C" w:rsidP="00FF3456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33ADAB" wp14:editId="77BD765D">
            <wp:extent cx="3343275" cy="1133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30735" w14:textId="1023CDA1" w:rsidR="00732602" w:rsidRPr="000D33C1" w:rsidRDefault="00BB6A81" w:rsidP="00FF3456">
      <w:pPr>
        <w:pStyle w:val="-"/>
        <w:jc w:val="center"/>
        <w:rPr>
          <w:sz w:val="28"/>
          <w:szCs w:val="28"/>
        </w:rPr>
      </w:pPr>
      <w:r w:rsidRPr="000D33C1">
        <w:rPr>
          <w:sz w:val="28"/>
          <w:szCs w:val="28"/>
        </w:rPr>
        <w:t xml:space="preserve">Рисунок </w:t>
      </w:r>
      <w:r w:rsidR="000D33C1" w:rsidRPr="000D33C1">
        <w:rPr>
          <w:sz w:val="28"/>
          <w:szCs w:val="28"/>
        </w:rPr>
        <w:fldChar w:fldCharType="begin"/>
      </w:r>
      <w:r w:rsidR="000D33C1" w:rsidRPr="000D33C1">
        <w:rPr>
          <w:sz w:val="28"/>
          <w:szCs w:val="28"/>
        </w:rPr>
        <w:instrText xml:space="preserve"> SEQ Рисунок \* ARABIC </w:instrText>
      </w:r>
      <w:r w:rsidR="000D33C1" w:rsidRPr="000D33C1">
        <w:rPr>
          <w:sz w:val="28"/>
          <w:szCs w:val="28"/>
        </w:rPr>
        <w:fldChar w:fldCharType="separate"/>
      </w:r>
      <w:r w:rsidR="00500E2E" w:rsidRPr="000D33C1">
        <w:rPr>
          <w:noProof/>
          <w:sz w:val="28"/>
          <w:szCs w:val="28"/>
        </w:rPr>
        <w:t>1</w:t>
      </w:r>
      <w:r w:rsidR="000D33C1" w:rsidRPr="000D33C1">
        <w:rPr>
          <w:noProof/>
          <w:sz w:val="28"/>
          <w:szCs w:val="28"/>
        </w:rPr>
        <w:fldChar w:fldCharType="end"/>
      </w:r>
      <w:r w:rsidRPr="000D33C1">
        <w:rPr>
          <w:sz w:val="28"/>
          <w:szCs w:val="28"/>
        </w:rPr>
        <w:t xml:space="preserve"> </w:t>
      </w:r>
      <w:r w:rsidR="00AA4979" w:rsidRPr="000D33C1">
        <w:rPr>
          <w:sz w:val="28"/>
          <w:szCs w:val="28"/>
        </w:rPr>
        <w:t>–</w:t>
      </w:r>
      <w:r w:rsidRPr="000D33C1">
        <w:rPr>
          <w:sz w:val="28"/>
          <w:szCs w:val="28"/>
        </w:rPr>
        <w:t xml:space="preserve"> </w:t>
      </w:r>
      <w:r w:rsidR="00AA4979" w:rsidRPr="000D33C1">
        <w:rPr>
          <w:sz w:val="28"/>
          <w:szCs w:val="28"/>
        </w:rPr>
        <w:t>Запуск сервера</w:t>
      </w:r>
      <w:r w:rsidRPr="000D33C1">
        <w:rPr>
          <w:sz w:val="28"/>
          <w:szCs w:val="28"/>
        </w:rPr>
        <w:t>.</w:t>
      </w:r>
    </w:p>
    <w:p w14:paraId="0725AD96" w14:textId="64E7ACCA" w:rsidR="00AA4979" w:rsidRPr="000D33C1" w:rsidRDefault="00CA380C" w:rsidP="00FF3456">
      <w:pPr>
        <w:pStyle w:val="-"/>
        <w:keepNext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F368D58" wp14:editId="1AA46E9E">
            <wp:extent cx="4191000" cy="657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95D15" w14:textId="74E030D4" w:rsidR="00AA4979" w:rsidRPr="000D33C1" w:rsidRDefault="00AA4979" w:rsidP="00FF3456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D33C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0D33C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D33C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0D33C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500E2E" w:rsidRPr="000D33C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0D33C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0D33C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Проверка баланса и подк</w:t>
      </w:r>
      <w:r w:rsidR="000D33C1">
        <w:rPr>
          <w:rFonts w:ascii="Times New Roman" w:hAnsi="Times New Roman" w:cs="Times New Roman"/>
          <w:i w:val="0"/>
          <w:color w:val="auto"/>
          <w:sz w:val="28"/>
          <w:szCs w:val="28"/>
        </w:rPr>
        <w:t>лючение к серверу через браузер.</w:t>
      </w:r>
    </w:p>
    <w:p w14:paraId="4B030764" w14:textId="559D5689" w:rsidR="002B10A8" w:rsidRPr="000D33C1" w:rsidRDefault="00CA380C" w:rsidP="00FF3456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28C32E" wp14:editId="131CDED5">
            <wp:extent cx="4171950" cy="752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83BEB" w14:textId="75261EB8" w:rsidR="002B10A8" w:rsidRPr="000D33C1" w:rsidRDefault="002B10A8" w:rsidP="00FF3456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D33C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0D33C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D33C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0D33C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500E2E" w:rsidRPr="000D33C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0D33C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0D33C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снятия 100 у.е. при помощи </w:t>
      </w:r>
      <w:r w:rsidRPr="000D33C1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get</w:t>
      </w:r>
      <w:r w:rsidRPr="000D33C1">
        <w:rPr>
          <w:rFonts w:ascii="Times New Roman" w:hAnsi="Times New Roman" w:cs="Times New Roman"/>
          <w:i w:val="0"/>
          <w:color w:val="auto"/>
          <w:sz w:val="28"/>
          <w:szCs w:val="28"/>
        </w:rPr>
        <w:t>-запроса.</w:t>
      </w:r>
    </w:p>
    <w:p w14:paraId="721AD65C" w14:textId="37EEAF1F" w:rsidR="002B10A8" w:rsidRPr="000D33C1" w:rsidRDefault="00CA380C" w:rsidP="000D33C1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EC8EA5" wp14:editId="7218AE96">
            <wp:extent cx="4391025" cy="666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9EBDE3" w14:textId="1075B3C6" w:rsidR="002B10A8" w:rsidRDefault="002B10A8" w:rsidP="00781898">
      <w:pPr>
        <w:pStyle w:val="a9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8189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8189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8189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8189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500E2E" w:rsidRPr="0078189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78189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8189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взятия депозита </w:t>
      </w:r>
      <w:r w:rsidRPr="0078189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get</w:t>
      </w:r>
      <w:r w:rsidRPr="00781898">
        <w:rPr>
          <w:rFonts w:ascii="Times New Roman" w:hAnsi="Times New Roman" w:cs="Times New Roman"/>
          <w:i w:val="0"/>
          <w:color w:val="auto"/>
          <w:sz w:val="28"/>
          <w:szCs w:val="28"/>
        </w:rPr>
        <w:t>-запросом.</w:t>
      </w:r>
    </w:p>
    <w:p w14:paraId="2099F661" w14:textId="331E2CBF" w:rsidR="00FF3456" w:rsidRDefault="00FF3456" w:rsidP="00FF3456"/>
    <w:p w14:paraId="27A75C0D" w14:textId="77777777" w:rsidR="00FF3456" w:rsidRPr="00FF3456" w:rsidRDefault="00FF3456" w:rsidP="00FF3456"/>
    <w:p w14:paraId="669B4091" w14:textId="623E7BE7" w:rsidR="000D33C1" w:rsidRPr="00781898" w:rsidRDefault="000D33C1" w:rsidP="007818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81898">
        <w:rPr>
          <w:rFonts w:ascii="Times New Roman" w:hAnsi="Times New Roman" w:cs="Times New Roman"/>
          <w:b/>
          <w:sz w:val="28"/>
        </w:rPr>
        <w:t>Код программы</w:t>
      </w:r>
    </w:p>
    <w:p w14:paraId="122434B2" w14:textId="3B368750" w:rsidR="000D33C1" w:rsidRPr="00FF3456" w:rsidRDefault="000D33C1" w:rsidP="0078189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781898">
        <w:rPr>
          <w:rFonts w:ascii="Times New Roman" w:hAnsi="Times New Roman" w:cs="Times New Roman"/>
          <w:b/>
          <w:sz w:val="28"/>
        </w:rPr>
        <w:t xml:space="preserve">Файл </w:t>
      </w:r>
      <w:r w:rsidRPr="00781898">
        <w:rPr>
          <w:rFonts w:ascii="Times New Roman" w:hAnsi="Times New Roman" w:cs="Times New Roman"/>
          <w:b/>
          <w:sz w:val="28"/>
          <w:lang w:val="en-US"/>
        </w:rPr>
        <w:t>http</w:t>
      </w:r>
      <w:r w:rsidRPr="00FF3456">
        <w:rPr>
          <w:rFonts w:ascii="Times New Roman" w:hAnsi="Times New Roman" w:cs="Times New Roman"/>
          <w:b/>
          <w:sz w:val="28"/>
        </w:rPr>
        <w:t>-</w:t>
      </w:r>
      <w:r w:rsidRPr="00781898">
        <w:rPr>
          <w:rFonts w:ascii="Times New Roman" w:hAnsi="Times New Roman" w:cs="Times New Roman"/>
          <w:b/>
          <w:sz w:val="28"/>
          <w:lang w:val="en-US"/>
        </w:rPr>
        <w:t>server</w:t>
      </w:r>
      <w:r w:rsidRPr="00FF3456">
        <w:rPr>
          <w:rFonts w:ascii="Times New Roman" w:hAnsi="Times New Roman" w:cs="Times New Roman"/>
          <w:b/>
          <w:sz w:val="28"/>
        </w:rPr>
        <w:t>.</w:t>
      </w:r>
      <w:proofErr w:type="spellStart"/>
      <w:r w:rsidRPr="00781898">
        <w:rPr>
          <w:rFonts w:ascii="Times New Roman" w:hAnsi="Times New Roman" w:cs="Times New Roman"/>
          <w:b/>
          <w:sz w:val="28"/>
          <w:lang w:val="en-US"/>
        </w:rPr>
        <w:t>rb</w:t>
      </w:r>
      <w:proofErr w:type="spellEnd"/>
      <w:r w:rsidR="00781898" w:rsidRPr="00FF3456">
        <w:rPr>
          <w:rFonts w:ascii="Times New Roman" w:hAnsi="Times New Roman" w:cs="Times New Roman"/>
          <w:b/>
          <w:sz w:val="28"/>
        </w:rPr>
        <w:t>:</w:t>
      </w:r>
    </w:p>
    <w:p w14:paraId="35F1E0C7" w14:textId="77777777" w:rsidR="00781898" w:rsidRPr="00FF3456" w:rsidRDefault="00781898" w:rsidP="0078189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3"/>
      </w:tblGrid>
      <w:tr w:rsidR="000D33C1" w:rsidRPr="00781898" w14:paraId="3E2DD4C9" w14:textId="77777777" w:rsidTr="000D33C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641FA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require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'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socket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'</w:t>
            </w:r>
          </w:p>
        </w:tc>
      </w:tr>
      <w:tr w:rsidR="000D33C1" w:rsidRPr="00781898" w14:paraId="7611E4A8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8E900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F97DE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require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'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rack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'</w:t>
            </w:r>
          </w:p>
        </w:tc>
      </w:tr>
      <w:tr w:rsidR="000D33C1" w:rsidRPr="00781898" w14:paraId="1898AAAD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DE609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EBB6B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require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'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rack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/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utils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'</w:t>
            </w:r>
          </w:p>
        </w:tc>
      </w:tr>
      <w:tr w:rsidR="000D33C1" w:rsidRPr="00781898" w14:paraId="5FB24A83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8682B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111BD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load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'script1.rb'</w:t>
            </w:r>
          </w:p>
        </w:tc>
      </w:tr>
      <w:tr w:rsidR="000D33C1" w:rsidRPr="00781898" w14:paraId="45499E66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16F09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D983E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3B76528C" w14:textId="77777777" w:rsidR="000D33C1" w:rsidRPr="00781898" w:rsidRDefault="000D33C1" w:rsidP="007818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D33C1" w:rsidRPr="00E23299" w14:paraId="58F0EC49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E8B38" w14:textId="77777777" w:rsidR="000D33C1" w:rsidRPr="00781898" w:rsidRDefault="000D33C1" w:rsidP="00781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FA6DB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server =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TCPServer.new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('0.0.0.0', 3000)</w:t>
            </w:r>
          </w:p>
        </w:tc>
      </w:tr>
      <w:tr w:rsidR="000D33C1" w:rsidRPr="00E23299" w14:paraId="1934BB66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5865C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04918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  <w:p w14:paraId="6BA0F71B" w14:textId="77777777" w:rsidR="000D33C1" w:rsidRPr="00781898" w:rsidRDefault="000D33C1" w:rsidP="007818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0D33C1" w:rsidRPr="00781898" w14:paraId="3BF3E73B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603CF" w14:textId="77777777" w:rsidR="000D33C1" w:rsidRPr="00781898" w:rsidRDefault="000D33C1" w:rsidP="00781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CE82D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class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App</w:t>
            </w:r>
            <w:proofErr w:type="spellEnd"/>
          </w:p>
        </w:tc>
      </w:tr>
      <w:tr w:rsidR="000D33C1" w:rsidRPr="00781898" w14:paraId="3EB0BA92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A96F5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DE449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46AB8F99" w14:textId="77777777" w:rsidR="000D33C1" w:rsidRPr="00781898" w:rsidRDefault="000D33C1" w:rsidP="007818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D33C1" w:rsidRPr="00781898" w14:paraId="5EE1E01D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252A6" w14:textId="77777777" w:rsidR="000D33C1" w:rsidRPr="00781898" w:rsidRDefault="000D33C1" w:rsidP="00781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97B74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def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initialize</w:t>
            </w:r>
            <w:proofErr w:type="spellEnd"/>
          </w:p>
        </w:tc>
      </w:tr>
      <w:tr w:rsidR="000D33C1" w:rsidRPr="00781898" w14:paraId="42D27D1A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FA39C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460CD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@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machine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CashMachine.new</w:t>
            </w:r>
            <w:proofErr w:type="spellEnd"/>
          </w:p>
        </w:tc>
      </w:tr>
      <w:tr w:rsidR="000D33C1" w:rsidRPr="00781898" w14:paraId="6075145C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6261D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0EDF2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0D33C1" w:rsidRPr="00781898" w14:paraId="774B82E5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AF726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82B99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0E7D484E" w14:textId="77777777" w:rsidR="000D33C1" w:rsidRPr="00781898" w:rsidRDefault="000D33C1" w:rsidP="007818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D33C1" w:rsidRPr="00781898" w14:paraId="624EEAB5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982A1" w14:textId="77777777" w:rsidR="000D33C1" w:rsidRPr="00781898" w:rsidRDefault="000D33C1" w:rsidP="00781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522A4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def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call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(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env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)</w:t>
            </w:r>
          </w:p>
        </w:tc>
      </w:tr>
      <w:tr w:rsidR="000D33C1" w:rsidRPr="00E23299" w14:paraId="401B4831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F08A2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AF163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req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= Rack::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Request.new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env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)</w:t>
            </w:r>
          </w:p>
        </w:tc>
      </w:tr>
      <w:tr w:rsidR="000D33C1" w:rsidRPr="00E23299" w14:paraId="0796647D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D68EC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F1FDF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</w:p>
        </w:tc>
      </w:tr>
      <w:tr w:rsidR="000D33C1" w:rsidRPr="00781898" w14:paraId="323A5327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9C4E9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3ECA5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case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req.path</w:t>
            </w:r>
            <w:proofErr w:type="spellEnd"/>
          </w:p>
        </w:tc>
      </w:tr>
      <w:tr w:rsidR="000D33C1" w:rsidRPr="00781898" w14:paraId="15E723A3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4D783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C75FD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when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'/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deposit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'</w:t>
            </w:r>
          </w:p>
        </w:tc>
      </w:tr>
      <w:tr w:rsidR="000D33C1" w:rsidRPr="00E23299" w14:paraId="2856162A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EDB96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AEC3F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    value =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req.query_string.split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('=')[1].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to_f.floor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(2)</w:t>
            </w:r>
          </w:p>
        </w:tc>
      </w:tr>
      <w:tr w:rsidR="000D33C1" w:rsidRPr="00781898" w14:paraId="2E19A0E5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D04AE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93C42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    @</w:t>
            </w:r>
            <w:proofErr w:type="spellStart"/>
            <w:proofErr w:type="gram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machine.deposit</w:t>
            </w:r>
            <w:proofErr w:type="spellEnd"/>
            <w:proofErr w:type="gram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(value)? err = '': err = "Error! You input wrong number (#{value}).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Change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value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for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take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deposit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&amp;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try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again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"</w:t>
            </w:r>
          </w:p>
        </w:tc>
      </w:tr>
      <w:tr w:rsidR="000D33C1" w:rsidRPr="00E23299" w14:paraId="0B6BB323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E40C4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7754B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  <w:t>[200, {'Content-Type' =&gt; 'text/html'}, ["Your deposit: #{@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machine.get_deposit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} Your balance is: #{@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machine.money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}\n#{err}"]]</w:t>
            </w:r>
          </w:p>
        </w:tc>
      </w:tr>
      <w:tr w:rsidR="000D33C1" w:rsidRPr="00781898" w14:paraId="26D77D3B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406FA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C86AE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when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'/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withdraw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'</w:t>
            </w:r>
          </w:p>
        </w:tc>
      </w:tr>
      <w:tr w:rsidR="000D33C1" w:rsidRPr="00E23299" w14:paraId="5097BA27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C06DE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0429A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    value =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req.query_string.split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('=')[1].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to_f.floor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(2)</w:t>
            </w:r>
          </w:p>
        </w:tc>
      </w:tr>
      <w:tr w:rsidR="000D33C1" w:rsidRPr="00781898" w14:paraId="3611CB41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D4A73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E12BD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    @</w:t>
            </w:r>
            <w:proofErr w:type="spellStart"/>
            <w:proofErr w:type="gram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machine.withdraw</w:t>
            </w:r>
            <w:proofErr w:type="spellEnd"/>
            <w:proofErr w:type="gram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(value)? err = '': err = "Error! You input wrong number (#{value}).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Change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value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for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take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withdraw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&amp;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try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again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"</w:t>
            </w:r>
          </w:p>
        </w:tc>
      </w:tr>
      <w:tr w:rsidR="000D33C1" w:rsidRPr="00E23299" w14:paraId="382C9444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F5A59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9EB16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    [200, {'Content-Type' =&gt; 'text/html'}, ["Your balance is: #{@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machine.money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}\n#{err}"]]</w:t>
            </w:r>
          </w:p>
        </w:tc>
      </w:tr>
      <w:tr w:rsidR="000D33C1" w:rsidRPr="00781898" w14:paraId="55C9C587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0D669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E4E97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when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'/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balance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'</w:t>
            </w:r>
          </w:p>
        </w:tc>
      </w:tr>
      <w:tr w:rsidR="000D33C1" w:rsidRPr="00E23299" w14:paraId="1D74B0DE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BC19B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F30ED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  <w:t>[200, {'Content-Type' =&gt; 'text/html'}, ["Your balance now: #{@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machine.money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}"]]</w:t>
            </w:r>
          </w:p>
        </w:tc>
      </w:tr>
      <w:tr w:rsidR="000D33C1" w:rsidRPr="00781898" w14:paraId="277F329E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1F40A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BF0BB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0D33C1" w:rsidRPr="00E23299" w14:paraId="25CAE8C1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59477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D747F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  <w:t>[404, {'Content-Type' =&gt; 'text/html'}, ["Not found\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nreq.path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= #{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req.path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}"]]</w:t>
            </w:r>
          </w:p>
        </w:tc>
      </w:tr>
      <w:tr w:rsidR="000D33C1" w:rsidRPr="00781898" w14:paraId="4E9B7A7A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00BED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67ECE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0D33C1" w:rsidRPr="00781898" w14:paraId="261351A0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68BC3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C91D5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0D33C1" w:rsidRPr="00781898" w14:paraId="6F45EE7D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F3846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EA468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0D33C1" w:rsidRPr="00781898" w14:paraId="0224FE74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B20E7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A228C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035C2C88" w14:textId="77777777" w:rsidR="000D33C1" w:rsidRPr="00781898" w:rsidRDefault="000D33C1" w:rsidP="007818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D33C1" w:rsidRPr="00781898" w14:paraId="2D082523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25F96" w14:textId="77777777" w:rsidR="000D33C1" w:rsidRPr="00781898" w:rsidRDefault="000D33C1" w:rsidP="00781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9E737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app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App.new</w:t>
            </w:r>
            <w:proofErr w:type="spellEnd"/>
          </w:p>
        </w:tc>
      </w:tr>
      <w:tr w:rsidR="000D33C1" w:rsidRPr="00781898" w14:paraId="6F4EB958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588CE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E1F8E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796D4075" w14:textId="77777777" w:rsidR="000D33C1" w:rsidRPr="00781898" w:rsidRDefault="000D33C1" w:rsidP="007818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D33C1" w:rsidRPr="00781898" w14:paraId="31270939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95417" w14:textId="77777777" w:rsidR="000D33C1" w:rsidRPr="00781898" w:rsidRDefault="000D33C1" w:rsidP="00781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BB837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while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connection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server.accept</w:t>
            </w:r>
            <w:proofErr w:type="spellEnd"/>
          </w:p>
        </w:tc>
      </w:tr>
      <w:tr w:rsidR="000D33C1" w:rsidRPr="00781898" w14:paraId="17702F71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9911F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11BB1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request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connection.gets</w:t>
            </w:r>
            <w:proofErr w:type="spellEnd"/>
          </w:p>
        </w:tc>
      </w:tr>
      <w:tr w:rsidR="000D33C1" w:rsidRPr="00E23299" w14:paraId="080F881E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8C93C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CCBB4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method,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full_path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request.split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(' ')</w:t>
            </w:r>
          </w:p>
        </w:tc>
      </w:tr>
      <w:tr w:rsidR="000D33C1" w:rsidRPr="00E23299" w14:paraId="361BE361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5A490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714F5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path, query =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full_path.split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('?')</w:t>
            </w:r>
          </w:p>
        </w:tc>
      </w:tr>
      <w:tr w:rsidR="000D33C1" w:rsidRPr="00E23299" w14:paraId="30DDEB28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EDB0D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66141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</w:t>
            </w:r>
          </w:p>
        </w:tc>
      </w:tr>
      <w:tr w:rsidR="000D33C1" w:rsidRPr="00E23299" w14:paraId="67F8C315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330C7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31490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status, headers, body =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app.call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({</w:t>
            </w:r>
          </w:p>
        </w:tc>
      </w:tr>
      <w:tr w:rsidR="000D33C1" w:rsidRPr="00781898" w14:paraId="3CBAFC30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0F69D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1B3CA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  </w:t>
            </w: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'REQUEST_METHOD' =&gt;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method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,</w:t>
            </w:r>
          </w:p>
        </w:tc>
      </w:tr>
      <w:tr w:rsidR="000D33C1" w:rsidRPr="00781898" w14:paraId="2E70C0F6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992EE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697F8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'PATH_INFO' =&gt;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path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,</w:t>
            </w:r>
          </w:p>
        </w:tc>
      </w:tr>
      <w:tr w:rsidR="000D33C1" w:rsidRPr="00781898" w14:paraId="384BFD2A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77C3A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59543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'QUERY_STRING' =&gt;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query</w:t>
            </w:r>
            <w:proofErr w:type="spellEnd"/>
          </w:p>
        </w:tc>
      </w:tr>
      <w:tr w:rsidR="000D33C1" w:rsidRPr="00781898" w14:paraId="5FB9BFCD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BF538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B51B0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})</w:t>
            </w:r>
          </w:p>
        </w:tc>
      </w:tr>
      <w:tr w:rsidR="000D33C1" w:rsidRPr="00781898" w14:paraId="56AE9949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006C4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0919A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0D33C1" w:rsidRPr="00E23299" w14:paraId="2E380579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B6548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933E1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connection.print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("HTTP/1.1 #{status}\r\n")</w:t>
            </w:r>
          </w:p>
        </w:tc>
      </w:tr>
      <w:tr w:rsidR="000D33C1" w:rsidRPr="00E23299" w14:paraId="04D192AF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6CF6B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01B41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  <w:p w14:paraId="37E26F38" w14:textId="77777777" w:rsidR="000D33C1" w:rsidRPr="00781898" w:rsidRDefault="000D33C1" w:rsidP="007818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0D33C1" w:rsidRPr="00E23299" w14:paraId="47650DA6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50728" w14:textId="77777777" w:rsidR="000D33C1" w:rsidRPr="00781898" w:rsidRDefault="000D33C1" w:rsidP="00781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08397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headers.each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{ |key, value|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connection.print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("#{key}: #{value}\r\n") }</w:t>
            </w:r>
          </w:p>
        </w:tc>
      </w:tr>
      <w:tr w:rsidR="000D33C1" w:rsidRPr="00E23299" w14:paraId="6D48F13D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97253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38589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  <w:p w14:paraId="6C96B920" w14:textId="77777777" w:rsidR="000D33C1" w:rsidRPr="00781898" w:rsidRDefault="000D33C1" w:rsidP="007818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0D33C1" w:rsidRPr="00781898" w14:paraId="6043FF53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BB1AA" w14:textId="77777777" w:rsidR="000D33C1" w:rsidRPr="00781898" w:rsidRDefault="000D33C1" w:rsidP="00781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B8E04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connection.print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"\r\n"</w:t>
            </w:r>
          </w:p>
        </w:tc>
      </w:tr>
      <w:tr w:rsidR="000D33C1" w:rsidRPr="00781898" w14:paraId="7CED2DD9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7051F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C344D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54EF5719" w14:textId="77777777" w:rsidR="000D33C1" w:rsidRPr="00781898" w:rsidRDefault="000D33C1" w:rsidP="007818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D33C1" w:rsidRPr="00E23299" w14:paraId="67C11EA7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4E0E2" w14:textId="77777777" w:rsidR="000D33C1" w:rsidRPr="00781898" w:rsidRDefault="000D33C1" w:rsidP="00781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40C1B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body.each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{ |part|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connection.print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(part) }</w:t>
            </w:r>
          </w:p>
        </w:tc>
      </w:tr>
      <w:tr w:rsidR="000D33C1" w:rsidRPr="00E23299" w14:paraId="4BB0FAA6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1EB5F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F89A9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  <w:p w14:paraId="3A00CC78" w14:textId="77777777" w:rsidR="000D33C1" w:rsidRPr="00781898" w:rsidRDefault="000D33C1" w:rsidP="007818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0D33C1" w:rsidRPr="00781898" w14:paraId="556833B5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C9116" w14:textId="77777777" w:rsidR="000D33C1" w:rsidRPr="00781898" w:rsidRDefault="000D33C1" w:rsidP="00781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6F094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connection.close</w:t>
            </w:r>
            <w:proofErr w:type="spellEnd"/>
          </w:p>
        </w:tc>
      </w:tr>
      <w:tr w:rsidR="000D33C1" w:rsidRPr="00781898" w14:paraId="59E81F15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48DB5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D2241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</w:tbl>
    <w:p w14:paraId="09215590" w14:textId="37FBDA70" w:rsidR="000D33C1" w:rsidRPr="00781898" w:rsidRDefault="000D33C1" w:rsidP="0078189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26E1172A" w14:textId="77777777" w:rsidR="00781898" w:rsidRDefault="00781898" w:rsidP="0078189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EED6D69" w14:textId="44EC201D" w:rsidR="000D33C1" w:rsidRDefault="000D33C1" w:rsidP="00781898">
      <w:pPr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781898">
        <w:rPr>
          <w:rFonts w:ascii="Times New Roman" w:hAnsi="Times New Roman" w:cs="Times New Roman"/>
          <w:b/>
          <w:sz w:val="28"/>
        </w:rPr>
        <w:t xml:space="preserve">Файл </w:t>
      </w:r>
      <w:r w:rsidRPr="00781898">
        <w:rPr>
          <w:rFonts w:ascii="Times New Roman" w:hAnsi="Times New Roman" w:cs="Times New Roman"/>
          <w:b/>
          <w:sz w:val="28"/>
          <w:lang w:val="en-US"/>
        </w:rPr>
        <w:t>http-</w:t>
      </w:r>
      <w:proofErr w:type="spellStart"/>
      <w:r w:rsidRPr="00781898">
        <w:rPr>
          <w:rFonts w:ascii="Times New Roman" w:hAnsi="Times New Roman" w:cs="Times New Roman"/>
          <w:b/>
          <w:sz w:val="28"/>
          <w:lang w:val="en-US"/>
        </w:rPr>
        <w:t>server.rb</w:t>
      </w:r>
      <w:proofErr w:type="spellEnd"/>
      <w:r w:rsidR="00781898">
        <w:rPr>
          <w:rFonts w:ascii="Times New Roman" w:hAnsi="Times New Roman" w:cs="Times New Roman"/>
          <w:b/>
          <w:sz w:val="28"/>
          <w:lang w:val="en-US"/>
        </w:rPr>
        <w:t>:</w:t>
      </w:r>
    </w:p>
    <w:p w14:paraId="5B62EA24" w14:textId="77777777" w:rsidR="00781898" w:rsidRPr="00781898" w:rsidRDefault="00781898" w:rsidP="00781898">
      <w:pPr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7174"/>
      </w:tblGrid>
      <w:tr w:rsidR="000D33C1" w:rsidRPr="00E23299" w14:paraId="181C2C61" w14:textId="77777777" w:rsidTr="000D33C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33245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CONST_START_BALANCE = 100.0 #</w:t>
            </w: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Дефолтное</w:t>
            </w: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</w:t>
            </w: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значение</w:t>
            </w: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</w:t>
            </w: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денег</w:t>
            </w: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</w:t>
            </w: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экземпляра</w:t>
            </w: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</w:t>
            </w: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класса</w:t>
            </w: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CashMachine</w:t>
            </w:r>
            <w:proofErr w:type="spellEnd"/>
          </w:p>
        </w:tc>
      </w:tr>
      <w:tr w:rsidR="000D33C1" w:rsidRPr="00E23299" w14:paraId="34E36DF5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F3845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E56EF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  <w:p w14:paraId="42D9B437" w14:textId="77777777" w:rsidR="000D33C1" w:rsidRPr="00781898" w:rsidRDefault="000D33C1" w:rsidP="007818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0D33C1" w:rsidRPr="00781898" w14:paraId="1B4AC131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E30E4" w14:textId="77777777" w:rsidR="000D33C1" w:rsidRPr="00781898" w:rsidRDefault="000D33C1" w:rsidP="00781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648FD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class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CashMachine</w:t>
            </w:r>
            <w:proofErr w:type="spellEnd"/>
          </w:p>
        </w:tc>
      </w:tr>
      <w:tr w:rsidR="000D33C1" w:rsidRPr="00E23299" w14:paraId="64BFE32D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23FE2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974BB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attr_reader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:money, :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my_deposit</w:t>
            </w:r>
            <w:proofErr w:type="spellEnd"/>
          </w:p>
        </w:tc>
      </w:tr>
      <w:tr w:rsidR="000D33C1" w:rsidRPr="00781898" w14:paraId="1A65B644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B2CDC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4C2E7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def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initialize</w:t>
            </w:r>
            <w:proofErr w:type="spellEnd"/>
          </w:p>
        </w:tc>
      </w:tr>
      <w:tr w:rsidR="000D33C1" w:rsidRPr="00781898" w14:paraId="20F8FF95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E17D5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53682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@@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my_deposit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||= </w:t>
            </w:r>
            <w:proofErr w:type="spellStart"/>
            <w:proofErr w:type="gram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rand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(</w:t>
            </w:r>
            <w:proofErr w:type="gram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0.0 .. 999.99</w:t>
            </w:r>
            <w:proofErr w:type="gram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).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floor</w:t>
            </w:r>
            <w:proofErr w:type="spellEnd"/>
            <w:proofErr w:type="gram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(2) #Одна сумма для всех экземпляров этого класса. Каждый берет из n(которое для всех общее)</w:t>
            </w:r>
          </w:p>
        </w:tc>
      </w:tr>
      <w:tr w:rsidR="000D33C1" w:rsidRPr="00781898" w14:paraId="1F476894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1AF67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2C5B5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f_name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= "balance.txt"</w:t>
            </w:r>
          </w:p>
        </w:tc>
      </w:tr>
      <w:tr w:rsidR="000D33C1" w:rsidRPr="00E23299" w14:paraId="58CB7483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3B59C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ACBDC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      if(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File.exists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?(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f_name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))</w:t>
            </w:r>
          </w:p>
        </w:tc>
      </w:tr>
      <w:tr w:rsidR="000D33C1" w:rsidRPr="00E23299" w14:paraId="34964AF8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1AB45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43C33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          f =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File.open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f_name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, "r+")</w:t>
            </w:r>
          </w:p>
        </w:tc>
      </w:tr>
      <w:tr w:rsidR="000D33C1" w:rsidRPr="00781898" w14:paraId="1512A110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6C8CA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1A5CD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          </w:t>
            </w: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@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money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f.read</w:t>
            </w:r>
            <w:proofErr w:type="spellEnd"/>
          </w:p>
        </w:tc>
      </w:tr>
      <w:tr w:rsidR="000D33C1" w:rsidRPr="00781898" w14:paraId="4E68ACA9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99265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1ED48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if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(@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money.empty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?)</w:t>
            </w:r>
          </w:p>
        </w:tc>
      </w:tr>
      <w:tr w:rsidR="000D33C1" w:rsidRPr="00781898" w14:paraId="1D10D861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4B081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407EC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        @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money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= CONST_START_BALANCE</w:t>
            </w:r>
          </w:p>
        </w:tc>
      </w:tr>
      <w:tr w:rsidR="000D33C1" w:rsidRPr="00781898" w14:paraId="026C0B7B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9CD71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B3779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else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0D33C1" w:rsidRPr="00781898" w14:paraId="31C9666F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11E2B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EF8BD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        @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money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= @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money.to_f</w:t>
            </w:r>
            <w:proofErr w:type="spellEnd"/>
          </w:p>
        </w:tc>
      </w:tr>
      <w:tr w:rsidR="000D33C1" w:rsidRPr="00781898" w14:paraId="3AF26000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B7DBA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31466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0D33C1" w:rsidRPr="00781898" w14:paraId="389E537E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9BCC2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B59BC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else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0D33C1" w:rsidRPr="00E23299" w14:paraId="19E9669B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5EC94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1C181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          f =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File.open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f_name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, "w")</w:t>
            </w:r>
          </w:p>
        </w:tc>
      </w:tr>
      <w:tr w:rsidR="000D33C1" w:rsidRPr="00781898" w14:paraId="6CCDA2B0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1FBC9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51FB2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0D33C1" w:rsidRPr="00781898" w14:paraId="3087AA17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72E87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0BCCB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f.close</w:t>
            </w:r>
            <w:proofErr w:type="spellEnd"/>
          </w:p>
        </w:tc>
      </w:tr>
      <w:tr w:rsidR="000D33C1" w:rsidRPr="00781898" w14:paraId="4C39899E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4EF06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29BA2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0D33C1" w:rsidRPr="00781898" w14:paraId="70DC821A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13E4D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FE9E2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def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get_deposit</w:t>
            </w:r>
            <w:proofErr w:type="spellEnd"/>
          </w:p>
        </w:tc>
      </w:tr>
      <w:tr w:rsidR="000D33C1" w:rsidRPr="00781898" w14:paraId="6BDF02A3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81B27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67CCF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return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@@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my_deposit</w:t>
            </w:r>
            <w:proofErr w:type="spellEnd"/>
          </w:p>
        </w:tc>
      </w:tr>
      <w:tr w:rsidR="000D33C1" w:rsidRPr="00781898" w14:paraId="594F3289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52791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BC55C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0D33C1" w:rsidRPr="00781898" w14:paraId="60EB643E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2A2FC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388FE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def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deposit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(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new_d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) # Действие при выборе пользователем D</w:t>
            </w:r>
          </w:p>
        </w:tc>
      </w:tr>
      <w:tr w:rsidR="000D33C1" w:rsidRPr="00E23299" w14:paraId="3AF74F3D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194E9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A882F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</w:t>
            </w: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if ((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new_d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&lt;= @@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my_deposit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) &amp;&amp; (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new_d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&gt;= 0))</w:t>
            </w:r>
          </w:p>
        </w:tc>
      </w:tr>
      <w:tr w:rsidR="000D33C1" w:rsidRPr="00E23299" w14:paraId="74344274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79AAC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58537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          @@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my_deposit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= @@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my_deposit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-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new_d</w:t>
            </w:r>
            <w:proofErr w:type="spellEnd"/>
          </w:p>
        </w:tc>
      </w:tr>
      <w:tr w:rsidR="000D33C1" w:rsidRPr="00781898" w14:paraId="3192AFA1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6542E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81BE4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          </w:t>
            </w: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@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money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+=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new_d</w:t>
            </w:r>
            <w:proofErr w:type="spellEnd"/>
          </w:p>
        </w:tc>
      </w:tr>
      <w:tr w:rsidR="000D33C1" w:rsidRPr="00781898" w14:paraId="4AF74469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876FF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A07BA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else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return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false</w:t>
            </w:r>
            <w:proofErr w:type="spellEnd"/>
          </w:p>
        </w:tc>
      </w:tr>
      <w:tr w:rsidR="000D33C1" w:rsidRPr="00781898" w14:paraId="48FE99A7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841D2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1C850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0D33C1" w:rsidRPr="00E23299" w14:paraId="1C1B0681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9676B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16637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      f =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File.open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('balance.txt', "w")</w:t>
            </w:r>
          </w:p>
        </w:tc>
      </w:tr>
      <w:tr w:rsidR="000D33C1" w:rsidRPr="00E23299" w14:paraId="3D2E8C3E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53105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67977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f.write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(@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money.to_s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)</w:t>
            </w:r>
          </w:p>
        </w:tc>
      </w:tr>
      <w:tr w:rsidR="000D33C1" w:rsidRPr="00781898" w14:paraId="724EDF78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70156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B1FC7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f.close</w:t>
            </w:r>
            <w:proofErr w:type="spellEnd"/>
          </w:p>
        </w:tc>
      </w:tr>
      <w:tr w:rsidR="000D33C1" w:rsidRPr="00781898" w14:paraId="3C45DCC2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FF80D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BF57E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return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true</w:t>
            </w:r>
            <w:proofErr w:type="spellEnd"/>
          </w:p>
        </w:tc>
      </w:tr>
      <w:tr w:rsidR="000D33C1" w:rsidRPr="00781898" w14:paraId="572DF9A7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2CD3A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8003D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0D33C1" w:rsidRPr="00781898" w14:paraId="133905D8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F5F2D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2FD37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</w:t>
            </w:r>
          </w:p>
        </w:tc>
      </w:tr>
      <w:tr w:rsidR="000D33C1" w:rsidRPr="00781898" w14:paraId="20FD4D4A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1E14D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CF26F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def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withdraw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(_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money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) # Действие при выборе пользователем W</w:t>
            </w:r>
          </w:p>
        </w:tc>
      </w:tr>
      <w:tr w:rsidR="000D33C1" w:rsidRPr="00781898" w14:paraId="5897071A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AD5DE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B7226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if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((_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money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&lt;= @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money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) &amp;&amp; (_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money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&gt; 0))</w:t>
            </w:r>
          </w:p>
        </w:tc>
      </w:tr>
      <w:tr w:rsidR="000D33C1" w:rsidRPr="00781898" w14:paraId="347CEF12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84E7B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79CF3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    @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money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-= _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money</w:t>
            </w:r>
            <w:proofErr w:type="spellEnd"/>
          </w:p>
        </w:tc>
      </w:tr>
      <w:tr w:rsidR="000D33C1" w:rsidRPr="00781898" w14:paraId="1AC2F95A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C4262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B6FF5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else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return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false</w:t>
            </w:r>
            <w:proofErr w:type="spellEnd"/>
          </w:p>
        </w:tc>
      </w:tr>
      <w:tr w:rsidR="000D33C1" w:rsidRPr="00781898" w14:paraId="181F2CCC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4A22D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E5FD5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0D33C1" w:rsidRPr="00E23299" w14:paraId="2E42BA8F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64D58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234DC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      f =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File.open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('balance.txt', "w")</w:t>
            </w:r>
          </w:p>
        </w:tc>
      </w:tr>
      <w:tr w:rsidR="000D33C1" w:rsidRPr="00E23299" w14:paraId="22482D63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BC33C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DB2FB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f.write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(@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money.to_s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)</w:t>
            </w:r>
          </w:p>
        </w:tc>
      </w:tr>
      <w:tr w:rsidR="000D33C1" w:rsidRPr="00781898" w14:paraId="7B84422C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1FF83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4288B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f.close</w:t>
            </w:r>
            <w:proofErr w:type="spellEnd"/>
          </w:p>
        </w:tc>
      </w:tr>
      <w:tr w:rsidR="000D33C1" w:rsidRPr="00781898" w14:paraId="6430FB51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B7E7C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00F20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return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true</w:t>
            </w:r>
            <w:proofErr w:type="spellEnd"/>
          </w:p>
        </w:tc>
      </w:tr>
      <w:tr w:rsidR="000D33C1" w:rsidRPr="00781898" w14:paraId="615ECF0C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63136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AB5D7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0D33C1" w:rsidRPr="00781898" w14:paraId="5BCA1FC8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9E650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55492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0D33C1" w:rsidRPr="00781898" w14:paraId="2AB50623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22514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56B5F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def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balance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# Действие при выборе пользователем В</w:t>
            </w:r>
          </w:p>
        </w:tc>
      </w:tr>
      <w:tr w:rsidR="000D33C1" w:rsidRPr="00E23299" w14:paraId="5F5883DA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93265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F4A0C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</w:t>
            </w: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f =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File.open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('balance.txt', "w")</w:t>
            </w:r>
          </w:p>
        </w:tc>
      </w:tr>
      <w:tr w:rsidR="000D33C1" w:rsidRPr="00E23299" w14:paraId="440E90D6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725B3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E2642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f.write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(@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money.to_s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)</w:t>
            </w:r>
          </w:p>
        </w:tc>
      </w:tr>
      <w:tr w:rsidR="000D33C1" w:rsidRPr="00781898" w14:paraId="6DED3C44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739EE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657A5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f.close</w:t>
            </w:r>
            <w:proofErr w:type="spellEnd"/>
          </w:p>
        </w:tc>
      </w:tr>
      <w:tr w:rsidR="000D33C1" w:rsidRPr="00781898" w14:paraId="08E189C0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DE90D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26461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0D33C1" w:rsidRPr="00781898" w14:paraId="63BFE451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E3A2E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ACFBA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0D33C1" w:rsidRPr="00781898" w14:paraId="1BF80BC1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6D7C8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10420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def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err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(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ch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) # Действие в случае ошибки</w:t>
            </w:r>
          </w:p>
        </w:tc>
      </w:tr>
      <w:tr w:rsidR="000D33C1" w:rsidRPr="00E23299" w14:paraId="6B725DD1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7B392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0B450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</w:t>
            </w: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puts "You input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encorrect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value: #{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ch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}\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nPlease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try again\n"</w:t>
            </w:r>
          </w:p>
        </w:tc>
      </w:tr>
      <w:tr w:rsidR="000D33C1" w:rsidRPr="00781898" w14:paraId="7D05225C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60567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9F83E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0D33C1" w:rsidRPr="00781898" w14:paraId="02A93AEE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41A55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312E9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</w:t>
            </w:r>
          </w:p>
        </w:tc>
      </w:tr>
      <w:tr w:rsidR="000D33C1" w:rsidRPr="00781898" w14:paraId="4C32F61A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67E79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EC2C5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</w:t>
            </w:r>
          </w:p>
        </w:tc>
      </w:tr>
      <w:tr w:rsidR="000D33C1" w:rsidRPr="00781898" w14:paraId="69758C12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82B12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93365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def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menu</w:t>
            </w:r>
            <w:proofErr w:type="spellEnd"/>
          </w:p>
        </w:tc>
      </w:tr>
      <w:tr w:rsidR="000D33C1" w:rsidRPr="00781898" w14:paraId="63952E43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B7B69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A4210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ch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nil</w:t>
            </w:r>
            <w:proofErr w:type="spellEnd"/>
          </w:p>
        </w:tc>
      </w:tr>
      <w:tr w:rsidR="000D33C1" w:rsidRPr="00781898" w14:paraId="4077351E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CA0FF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93C9C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loop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do</w:t>
            </w:r>
            <w:proofErr w:type="spellEnd"/>
          </w:p>
        </w:tc>
      </w:tr>
      <w:tr w:rsidR="000D33C1" w:rsidRPr="00E23299" w14:paraId="0940FC2C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D90E6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C8898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          print "D - deposit; W - withdraw\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nB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- balance; Q - quit\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nEnter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: "</w:t>
            </w:r>
          </w:p>
        </w:tc>
      </w:tr>
      <w:tr w:rsidR="000D33C1" w:rsidRPr="00781898" w14:paraId="479D3E04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6EC5E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69776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ch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gets.to_s</w:t>
            </w:r>
            <w:proofErr w:type="spellEnd"/>
          </w:p>
        </w:tc>
      </w:tr>
      <w:tr w:rsidR="000D33C1" w:rsidRPr="00781898" w14:paraId="6163004B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10979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567FD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ch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ch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[0]</w:t>
            </w:r>
          </w:p>
        </w:tc>
      </w:tr>
      <w:tr w:rsidR="000D33C1" w:rsidRPr="00781898" w14:paraId="4510E7A3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F1D9B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F8D6A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if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ch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&gt;= 'a'</w:t>
            </w:r>
          </w:p>
        </w:tc>
      </w:tr>
      <w:tr w:rsidR="000D33C1" w:rsidRPr="00781898" w14:paraId="77FD393B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320AC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932C4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ch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ch.ord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- 32</w:t>
            </w:r>
          </w:p>
        </w:tc>
      </w:tr>
      <w:tr w:rsidR="000D33C1" w:rsidRPr="00781898" w14:paraId="193AF1AD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976D5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0A085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ch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ch.chr</w:t>
            </w:r>
            <w:proofErr w:type="spellEnd"/>
          </w:p>
        </w:tc>
      </w:tr>
      <w:tr w:rsidR="000D33C1" w:rsidRPr="00781898" w14:paraId="3586CE22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627C8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0E465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0D33C1" w:rsidRPr="00781898" w14:paraId="0B4787C5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EC738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D7327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</w:t>
            </w:r>
          </w:p>
        </w:tc>
      </w:tr>
      <w:tr w:rsidR="000D33C1" w:rsidRPr="00781898" w14:paraId="437BE096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059EC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685E8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case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ch</w:t>
            </w:r>
            <w:proofErr w:type="spellEnd"/>
          </w:p>
        </w:tc>
      </w:tr>
      <w:tr w:rsidR="000D33C1" w:rsidRPr="00781898" w14:paraId="052157E0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3A307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1F06D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when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'D'</w:t>
            </w:r>
          </w:p>
        </w:tc>
      </w:tr>
      <w:tr w:rsidR="000D33C1" w:rsidRPr="00781898" w14:paraId="5D08F0D1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4E16C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8DD26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self.deposit</w:t>
            </w:r>
            <w:proofErr w:type="spellEnd"/>
          </w:p>
        </w:tc>
      </w:tr>
      <w:tr w:rsidR="000D33C1" w:rsidRPr="00781898" w14:paraId="658F1710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B5EFD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7DA50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when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'W'</w:t>
            </w:r>
          </w:p>
        </w:tc>
      </w:tr>
      <w:tr w:rsidR="000D33C1" w:rsidRPr="00781898" w14:paraId="2AA91670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49F26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A4295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self.withdraw</w:t>
            </w:r>
            <w:proofErr w:type="spellEnd"/>
          </w:p>
        </w:tc>
      </w:tr>
      <w:tr w:rsidR="000D33C1" w:rsidRPr="00781898" w14:paraId="605B73FF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E8507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23C2E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when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'B'</w:t>
            </w:r>
          </w:p>
        </w:tc>
      </w:tr>
      <w:tr w:rsidR="000D33C1" w:rsidRPr="00781898" w14:paraId="29B1CB53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DDBD3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6ED7F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self.balance</w:t>
            </w:r>
            <w:proofErr w:type="spellEnd"/>
          </w:p>
        </w:tc>
      </w:tr>
      <w:tr w:rsidR="000D33C1" w:rsidRPr="00781898" w14:paraId="15313187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1ECBF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41AB4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when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'Q'</w:t>
            </w:r>
          </w:p>
        </w:tc>
      </w:tr>
      <w:tr w:rsidR="000D33C1" w:rsidRPr="00781898" w14:paraId="2E74486D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5BC1F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EADF4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break</w:t>
            </w:r>
            <w:proofErr w:type="spellEnd"/>
          </w:p>
        </w:tc>
      </w:tr>
      <w:tr w:rsidR="000D33C1" w:rsidRPr="00781898" w14:paraId="4F385262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B4ED2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BA43B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else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self.err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(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ch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)</w:t>
            </w:r>
          </w:p>
        </w:tc>
      </w:tr>
      <w:tr w:rsidR="000D33C1" w:rsidRPr="00781898" w14:paraId="7A421973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D6978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401B4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0D33C1" w:rsidRPr="00781898" w14:paraId="092DC6DB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7406B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F3B96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</w:t>
            </w:r>
          </w:p>
        </w:tc>
      </w:tr>
      <w:tr w:rsidR="000D33C1" w:rsidRPr="00781898" w14:paraId="5ABE2DCA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27F79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11C78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if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ch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== 'Q'</w:t>
            </w:r>
          </w:p>
        </w:tc>
      </w:tr>
      <w:tr w:rsidR="000D33C1" w:rsidRPr="00781898" w14:paraId="7E3EDCB1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F8482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B5F2C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break</w:t>
            </w:r>
            <w:proofErr w:type="spellEnd"/>
          </w:p>
        </w:tc>
      </w:tr>
      <w:tr w:rsidR="000D33C1" w:rsidRPr="00781898" w14:paraId="0498FA6F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57DF7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E5CC1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0D33C1" w:rsidRPr="00781898" w14:paraId="2C69AF1E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C2F24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96878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0D33C1" w:rsidRPr="00781898" w14:paraId="3812F6B2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FDE79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6BA38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0D33C1" w:rsidRPr="00781898" w14:paraId="796C76A1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EEA59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13072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</w:t>
            </w:r>
          </w:p>
        </w:tc>
      </w:tr>
      <w:tr w:rsidR="000D33C1" w:rsidRPr="00781898" w14:paraId="73505EDF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FE9EF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E61F2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def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init</w:t>
            </w:r>
            <w:proofErr w:type="spellEnd"/>
          </w:p>
        </w:tc>
      </w:tr>
      <w:tr w:rsidR="000D33C1" w:rsidRPr="00781898" w14:paraId="6C20E477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488AB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C0B78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f_name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= "balance.txt"</w:t>
            </w:r>
          </w:p>
        </w:tc>
      </w:tr>
      <w:tr w:rsidR="000D33C1" w:rsidRPr="00E23299" w14:paraId="26102529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99C52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ECFA1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          if(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File.exists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?(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f_name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))</w:t>
            </w:r>
          </w:p>
        </w:tc>
      </w:tr>
      <w:tr w:rsidR="000D33C1" w:rsidRPr="00E23299" w14:paraId="1CA59824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E6F48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011BF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              f =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File.open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f_name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, "r+")</w:t>
            </w:r>
          </w:p>
        </w:tc>
      </w:tr>
      <w:tr w:rsidR="000D33C1" w:rsidRPr="00781898" w14:paraId="1D09E49E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A690F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D1EF8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              </w:t>
            </w: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@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money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f.read</w:t>
            </w:r>
            <w:proofErr w:type="spellEnd"/>
          </w:p>
        </w:tc>
      </w:tr>
      <w:tr w:rsidR="000D33C1" w:rsidRPr="00781898" w14:paraId="3FF446DF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430AE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C4E4B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if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(@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money.empty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?)</w:t>
            </w:r>
          </w:p>
        </w:tc>
      </w:tr>
      <w:tr w:rsidR="000D33C1" w:rsidRPr="00781898" w14:paraId="6A46C59E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FB89F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A7CE9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            @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money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= CONST_START_BALANCE</w:t>
            </w:r>
          </w:p>
        </w:tc>
      </w:tr>
      <w:tr w:rsidR="000D33C1" w:rsidRPr="00781898" w14:paraId="046AC0A0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82979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BD017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else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0D33C1" w:rsidRPr="00781898" w14:paraId="7FCD4DF5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C6B6E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2225D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            @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money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= @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money.to_f</w:t>
            </w:r>
            <w:proofErr w:type="spellEnd"/>
          </w:p>
        </w:tc>
      </w:tr>
      <w:tr w:rsidR="000D33C1" w:rsidRPr="00781898" w14:paraId="3D53D029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499BB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A59CD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0D33C1" w:rsidRPr="00781898" w14:paraId="3FCB6DF1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598B3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FE2C4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else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0D33C1" w:rsidRPr="00E23299" w14:paraId="60A8BF8A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59063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11E00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              f =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File.open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f_name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, "w")</w:t>
            </w:r>
          </w:p>
        </w:tc>
      </w:tr>
      <w:tr w:rsidR="000D33C1" w:rsidRPr="00781898" w14:paraId="345CB1FD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8ED4B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4401E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0D33C1" w:rsidRPr="00781898" w14:paraId="4A8C73A0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510BF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0676D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f.close</w:t>
            </w:r>
            <w:proofErr w:type="spellEnd"/>
          </w:p>
        </w:tc>
      </w:tr>
      <w:tr w:rsidR="000D33C1" w:rsidRPr="00781898" w14:paraId="017976C2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C8F5B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43B72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self.menu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# Результат работы пользователя</w:t>
            </w:r>
          </w:p>
        </w:tc>
      </w:tr>
      <w:tr w:rsidR="000D33C1" w:rsidRPr="00781898" w14:paraId="7DC92C74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DAB26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B8CE7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    # Обновляем файл</w:t>
            </w:r>
          </w:p>
        </w:tc>
      </w:tr>
      <w:tr w:rsidR="000D33C1" w:rsidRPr="00E23299" w14:paraId="33988BFA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B5EFB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79695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new_f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File.open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("tmpScrpt2.txt", "w")</w:t>
            </w:r>
          </w:p>
        </w:tc>
      </w:tr>
      <w:tr w:rsidR="000D33C1" w:rsidRPr="00E23299" w14:paraId="7BA09102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EB1FC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F0B48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new_f.write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(@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money.to_s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)</w:t>
            </w:r>
          </w:p>
        </w:tc>
      </w:tr>
      <w:tr w:rsidR="000D33C1" w:rsidRPr="00781898" w14:paraId="744F31A8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80158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8847B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new_f.close</w:t>
            </w:r>
            <w:proofErr w:type="spellEnd"/>
          </w:p>
        </w:tc>
      </w:tr>
      <w:tr w:rsidR="000D33C1" w:rsidRPr="00781898" w14:paraId="4F3D8CB0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0E51B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20603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File.delete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(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f_name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)</w:t>
            </w:r>
          </w:p>
        </w:tc>
      </w:tr>
      <w:tr w:rsidR="000D33C1" w:rsidRPr="00E23299" w14:paraId="723AD24D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B0F7D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DCFD4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File.rename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("tmpScrpt2.txt",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f_name</w:t>
            </w:r>
            <w:proofErr w:type="spellEnd"/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)    </w:t>
            </w:r>
          </w:p>
        </w:tc>
      </w:tr>
      <w:tr w:rsidR="000D33C1" w:rsidRPr="00781898" w14:paraId="54914E18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2CF74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D7C2A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781898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0D33C1" w:rsidRPr="00781898" w14:paraId="0B56F790" w14:textId="77777777" w:rsidTr="000D3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DCBB4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CA231" w14:textId="77777777" w:rsidR="000D33C1" w:rsidRPr="00781898" w:rsidRDefault="000D33C1" w:rsidP="00781898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spellStart"/>
            <w:r w:rsidRPr="00781898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</w:tbl>
    <w:p w14:paraId="53F7D859" w14:textId="77777777" w:rsidR="000D33C1" w:rsidRPr="00781898" w:rsidRDefault="000D33C1" w:rsidP="0078189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673B3B29" w14:textId="78AE041E" w:rsidR="00732602" w:rsidRPr="00781898" w:rsidRDefault="00732602" w:rsidP="00781898">
      <w:pPr>
        <w:pStyle w:val="-"/>
        <w:spacing w:after="0" w:line="240" w:lineRule="auto"/>
        <w:rPr>
          <w:sz w:val="28"/>
          <w:szCs w:val="28"/>
        </w:rPr>
      </w:pPr>
      <w:r w:rsidRPr="00781898">
        <w:rPr>
          <w:b/>
          <w:bCs/>
          <w:sz w:val="28"/>
          <w:szCs w:val="28"/>
        </w:rPr>
        <w:t xml:space="preserve">Вывод: </w:t>
      </w:r>
      <w:r w:rsidR="000D33C1" w:rsidRPr="00781898">
        <w:rPr>
          <w:bCs/>
          <w:sz w:val="28"/>
          <w:szCs w:val="28"/>
        </w:rPr>
        <w:t>в ходе выполнения работы было проведено</w:t>
      </w:r>
      <w:r w:rsidR="000D33C1" w:rsidRPr="00781898">
        <w:rPr>
          <w:b/>
          <w:bCs/>
          <w:sz w:val="28"/>
          <w:szCs w:val="28"/>
        </w:rPr>
        <w:t xml:space="preserve"> </w:t>
      </w:r>
      <w:r w:rsidRPr="00781898">
        <w:rPr>
          <w:sz w:val="28"/>
          <w:szCs w:val="28"/>
        </w:rPr>
        <w:t>ознаком</w:t>
      </w:r>
      <w:r w:rsidR="000D33C1" w:rsidRPr="00781898">
        <w:rPr>
          <w:sz w:val="28"/>
          <w:szCs w:val="28"/>
        </w:rPr>
        <w:t>ление</w:t>
      </w:r>
      <w:r w:rsidRPr="00781898">
        <w:rPr>
          <w:sz w:val="28"/>
          <w:szCs w:val="28"/>
        </w:rPr>
        <w:t xml:space="preserve"> с</w:t>
      </w:r>
      <w:r w:rsidR="00BB6A81" w:rsidRPr="00781898">
        <w:rPr>
          <w:sz w:val="28"/>
          <w:szCs w:val="28"/>
        </w:rPr>
        <w:t xml:space="preserve"> </w:t>
      </w:r>
      <w:r w:rsidR="002B10A8" w:rsidRPr="00781898">
        <w:rPr>
          <w:sz w:val="28"/>
          <w:szCs w:val="28"/>
        </w:rPr>
        <w:t xml:space="preserve">основами использования </w:t>
      </w:r>
      <w:r w:rsidR="002B10A8" w:rsidRPr="00781898">
        <w:rPr>
          <w:sz w:val="28"/>
          <w:szCs w:val="28"/>
          <w:lang w:val="en-US"/>
        </w:rPr>
        <w:t>API</w:t>
      </w:r>
      <w:r w:rsidR="002B10A8" w:rsidRPr="00781898">
        <w:rPr>
          <w:sz w:val="28"/>
          <w:szCs w:val="28"/>
        </w:rPr>
        <w:t xml:space="preserve"> для организации </w:t>
      </w:r>
      <w:r w:rsidR="002B10A8" w:rsidRPr="00781898">
        <w:rPr>
          <w:sz w:val="28"/>
          <w:szCs w:val="28"/>
          <w:lang w:val="en-US"/>
        </w:rPr>
        <w:t>http</w:t>
      </w:r>
      <w:r w:rsidR="002B10A8" w:rsidRPr="00781898">
        <w:rPr>
          <w:sz w:val="28"/>
          <w:szCs w:val="28"/>
        </w:rPr>
        <w:t xml:space="preserve">-сервера в языке </w:t>
      </w:r>
      <w:r w:rsidR="002B10A8" w:rsidRPr="00781898">
        <w:rPr>
          <w:sz w:val="28"/>
          <w:szCs w:val="28"/>
          <w:lang w:val="en-US"/>
        </w:rPr>
        <w:t>Ruby</w:t>
      </w:r>
      <w:r w:rsidRPr="00781898">
        <w:rPr>
          <w:sz w:val="28"/>
          <w:szCs w:val="28"/>
        </w:rPr>
        <w:t>.</w:t>
      </w:r>
    </w:p>
    <w:sectPr w:rsidR="00732602" w:rsidRPr="00781898" w:rsidSect="00BE0BF4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370D4C" w14:textId="77777777" w:rsidR="00403B92" w:rsidRDefault="00403B92" w:rsidP="00BE0BF4">
      <w:pPr>
        <w:spacing w:after="0" w:line="240" w:lineRule="auto"/>
      </w:pPr>
      <w:r>
        <w:separator/>
      </w:r>
    </w:p>
  </w:endnote>
  <w:endnote w:type="continuationSeparator" w:id="0">
    <w:p w14:paraId="362DD01C" w14:textId="77777777" w:rsidR="00403B92" w:rsidRDefault="00403B92" w:rsidP="00BE0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6700766"/>
      <w:docPartObj>
        <w:docPartGallery w:val="Page Numbers (Bottom of Page)"/>
        <w:docPartUnique/>
      </w:docPartObj>
    </w:sdtPr>
    <w:sdtEndPr/>
    <w:sdtContent>
      <w:p w14:paraId="7CF299E4" w14:textId="083CC952" w:rsidR="000D33C1" w:rsidRDefault="000D33C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80C">
          <w:rPr>
            <w:noProof/>
          </w:rPr>
          <w:t>3</w:t>
        </w:r>
        <w:r>
          <w:fldChar w:fldCharType="end"/>
        </w:r>
      </w:p>
    </w:sdtContent>
  </w:sdt>
  <w:p w14:paraId="54E80B2A" w14:textId="77777777" w:rsidR="000D33C1" w:rsidRDefault="000D33C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C8F6BE" w14:textId="77777777" w:rsidR="00403B92" w:rsidRDefault="00403B92" w:rsidP="00BE0BF4">
      <w:pPr>
        <w:spacing w:after="0" w:line="240" w:lineRule="auto"/>
      </w:pPr>
      <w:r>
        <w:separator/>
      </w:r>
    </w:p>
  </w:footnote>
  <w:footnote w:type="continuationSeparator" w:id="0">
    <w:p w14:paraId="61A20F8C" w14:textId="77777777" w:rsidR="00403B92" w:rsidRDefault="00403B92" w:rsidP="00BE0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94D17" w14:textId="602DFDBF" w:rsidR="000D33C1" w:rsidRPr="00314F29" w:rsidRDefault="000D33C1" w:rsidP="00314F29">
    <w:pPr>
      <w:pStyle w:val="-"/>
      <w:ind w:firstLine="0"/>
      <w:rPr>
        <w:i/>
        <w:iCs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A1ECA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46C7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EDE25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D16AD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CEA53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10CF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9A13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BC10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3E93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FE60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01CC8"/>
    <w:multiLevelType w:val="hybridMultilevel"/>
    <w:tmpl w:val="A24CB8C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0E1903AE"/>
    <w:multiLevelType w:val="hybridMultilevel"/>
    <w:tmpl w:val="AA7E597C"/>
    <w:lvl w:ilvl="0" w:tplc="34424BA2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363F3D0B"/>
    <w:multiLevelType w:val="hybridMultilevel"/>
    <w:tmpl w:val="0F56D43A"/>
    <w:lvl w:ilvl="0" w:tplc="34424BA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9C915AB"/>
    <w:multiLevelType w:val="hybridMultilevel"/>
    <w:tmpl w:val="F05A6C5C"/>
    <w:lvl w:ilvl="0" w:tplc="34424BA2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3E7842A9"/>
    <w:multiLevelType w:val="hybridMultilevel"/>
    <w:tmpl w:val="16C035AE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4746790D"/>
    <w:multiLevelType w:val="hybridMultilevel"/>
    <w:tmpl w:val="7C262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7A5A4E"/>
    <w:multiLevelType w:val="hybridMultilevel"/>
    <w:tmpl w:val="412EF5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D9717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26E2F82"/>
    <w:multiLevelType w:val="hybridMultilevel"/>
    <w:tmpl w:val="92E62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3"/>
  </w:num>
  <w:num w:numId="4">
    <w:abstractNumId w:val="11"/>
  </w:num>
  <w:num w:numId="5">
    <w:abstractNumId w:val="12"/>
  </w:num>
  <w:num w:numId="6">
    <w:abstractNumId w:val="18"/>
  </w:num>
  <w:num w:numId="7">
    <w:abstractNumId w:val="15"/>
  </w:num>
  <w:num w:numId="8">
    <w:abstractNumId w:val="16"/>
  </w:num>
  <w:num w:numId="9">
    <w:abstractNumId w:val="1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F29"/>
    <w:rsid w:val="000105C8"/>
    <w:rsid w:val="000132ED"/>
    <w:rsid w:val="00026CB8"/>
    <w:rsid w:val="0003545A"/>
    <w:rsid w:val="00043893"/>
    <w:rsid w:val="0005069F"/>
    <w:rsid w:val="00052054"/>
    <w:rsid w:val="000546E9"/>
    <w:rsid w:val="000A6867"/>
    <w:rsid w:val="000D1FA5"/>
    <w:rsid w:val="000D33C1"/>
    <w:rsid w:val="00105AA0"/>
    <w:rsid w:val="00141A0D"/>
    <w:rsid w:val="00146DB8"/>
    <w:rsid w:val="00164905"/>
    <w:rsid w:val="00194482"/>
    <w:rsid w:val="001D041A"/>
    <w:rsid w:val="001D6948"/>
    <w:rsid w:val="001E0D14"/>
    <w:rsid w:val="001E31C3"/>
    <w:rsid w:val="001F3B17"/>
    <w:rsid w:val="002128FC"/>
    <w:rsid w:val="00213A92"/>
    <w:rsid w:val="002152D6"/>
    <w:rsid w:val="002247C3"/>
    <w:rsid w:val="002364FF"/>
    <w:rsid w:val="00240C05"/>
    <w:rsid w:val="00263440"/>
    <w:rsid w:val="0027395C"/>
    <w:rsid w:val="00274354"/>
    <w:rsid w:val="0027622A"/>
    <w:rsid w:val="00277F05"/>
    <w:rsid w:val="0029417F"/>
    <w:rsid w:val="002B10A8"/>
    <w:rsid w:val="002B22D4"/>
    <w:rsid w:val="002B7380"/>
    <w:rsid w:val="002D21F9"/>
    <w:rsid w:val="002D65A3"/>
    <w:rsid w:val="002E2755"/>
    <w:rsid w:val="002E4890"/>
    <w:rsid w:val="002F71EC"/>
    <w:rsid w:val="00314F29"/>
    <w:rsid w:val="00316548"/>
    <w:rsid w:val="00333096"/>
    <w:rsid w:val="00334111"/>
    <w:rsid w:val="00347AEE"/>
    <w:rsid w:val="0035439A"/>
    <w:rsid w:val="00373703"/>
    <w:rsid w:val="00384EF5"/>
    <w:rsid w:val="003A38B7"/>
    <w:rsid w:val="003D2297"/>
    <w:rsid w:val="003F3508"/>
    <w:rsid w:val="00403B92"/>
    <w:rsid w:val="004342D2"/>
    <w:rsid w:val="0043569C"/>
    <w:rsid w:val="00455E43"/>
    <w:rsid w:val="004568EE"/>
    <w:rsid w:val="00465863"/>
    <w:rsid w:val="00467A11"/>
    <w:rsid w:val="00485455"/>
    <w:rsid w:val="004D3BCF"/>
    <w:rsid w:val="004F7F2D"/>
    <w:rsid w:val="00500E2E"/>
    <w:rsid w:val="00526CB2"/>
    <w:rsid w:val="00526D00"/>
    <w:rsid w:val="00531E14"/>
    <w:rsid w:val="00542E27"/>
    <w:rsid w:val="00543A6B"/>
    <w:rsid w:val="00553883"/>
    <w:rsid w:val="005947C6"/>
    <w:rsid w:val="005A6B09"/>
    <w:rsid w:val="005C0849"/>
    <w:rsid w:val="005C7C62"/>
    <w:rsid w:val="005D6822"/>
    <w:rsid w:val="005E2C4E"/>
    <w:rsid w:val="005E576A"/>
    <w:rsid w:val="00617C15"/>
    <w:rsid w:val="00661AE7"/>
    <w:rsid w:val="00671D35"/>
    <w:rsid w:val="00672591"/>
    <w:rsid w:val="00685C5F"/>
    <w:rsid w:val="00693539"/>
    <w:rsid w:val="006B5FA8"/>
    <w:rsid w:val="006C13FA"/>
    <w:rsid w:val="006C5B4F"/>
    <w:rsid w:val="006D7896"/>
    <w:rsid w:val="006D7F43"/>
    <w:rsid w:val="006E085D"/>
    <w:rsid w:val="006E6A10"/>
    <w:rsid w:val="006E7964"/>
    <w:rsid w:val="00720C79"/>
    <w:rsid w:val="00724460"/>
    <w:rsid w:val="00732602"/>
    <w:rsid w:val="00741D37"/>
    <w:rsid w:val="00750A86"/>
    <w:rsid w:val="007634B7"/>
    <w:rsid w:val="00781898"/>
    <w:rsid w:val="00787F6E"/>
    <w:rsid w:val="007961F7"/>
    <w:rsid w:val="00796632"/>
    <w:rsid w:val="00797DCF"/>
    <w:rsid w:val="007A71E3"/>
    <w:rsid w:val="007B0DA1"/>
    <w:rsid w:val="007C1B07"/>
    <w:rsid w:val="007C3222"/>
    <w:rsid w:val="0081299A"/>
    <w:rsid w:val="0081648D"/>
    <w:rsid w:val="008249D0"/>
    <w:rsid w:val="00855AC6"/>
    <w:rsid w:val="008759E1"/>
    <w:rsid w:val="00893041"/>
    <w:rsid w:val="008A2C03"/>
    <w:rsid w:val="008A7CC1"/>
    <w:rsid w:val="008B7D8A"/>
    <w:rsid w:val="008C4850"/>
    <w:rsid w:val="00926A04"/>
    <w:rsid w:val="009473A1"/>
    <w:rsid w:val="00947A10"/>
    <w:rsid w:val="00952136"/>
    <w:rsid w:val="00993B1A"/>
    <w:rsid w:val="009A1187"/>
    <w:rsid w:val="009B1201"/>
    <w:rsid w:val="009C60B8"/>
    <w:rsid w:val="009F7633"/>
    <w:rsid w:val="00A072CE"/>
    <w:rsid w:val="00A611D7"/>
    <w:rsid w:val="00A62247"/>
    <w:rsid w:val="00A664C0"/>
    <w:rsid w:val="00A84DEC"/>
    <w:rsid w:val="00AA4979"/>
    <w:rsid w:val="00AA6C2B"/>
    <w:rsid w:val="00AB65CB"/>
    <w:rsid w:val="00AE1824"/>
    <w:rsid w:val="00AF308B"/>
    <w:rsid w:val="00AF572D"/>
    <w:rsid w:val="00B25100"/>
    <w:rsid w:val="00B271C7"/>
    <w:rsid w:val="00B80BA4"/>
    <w:rsid w:val="00B85CD6"/>
    <w:rsid w:val="00BB6A81"/>
    <w:rsid w:val="00BB6E79"/>
    <w:rsid w:val="00BD4583"/>
    <w:rsid w:val="00BE02ED"/>
    <w:rsid w:val="00BE0BF4"/>
    <w:rsid w:val="00BF667A"/>
    <w:rsid w:val="00C00A50"/>
    <w:rsid w:val="00C1528D"/>
    <w:rsid w:val="00C27784"/>
    <w:rsid w:val="00C34814"/>
    <w:rsid w:val="00C573B7"/>
    <w:rsid w:val="00C62070"/>
    <w:rsid w:val="00C62606"/>
    <w:rsid w:val="00C67BBC"/>
    <w:rsid w:val="00C723F3"/>
    <w:rsid w:val="00C87808"/>
    <w:rsid w:val="00CA380C"/>
    <w:rsid w:val="00CA4F64"/>
    <w:rsid w:val="00CD29F9"/>
    <w:rsid w:val="00D14985"/>
    <w:rsid w:val="00D15F0C"/>
    <w:rsid w:val="00D24E05"/>
    <w:rsid w:val="00D36853"/>
    <w:rsid w:val="00D514E0"/>
    <w:rsid w:val="00D56A9F"/>
    <w:rsid w:val="00D606D3"/>
    <w:rsid w:val="00D71B0D"/>
    <w:rsid w:val="00D8096C"/>
    <w:rsid w:val="00D91772"/>
    <w:rsid w:val="00DA26FC"/>
    <w:rsid w:val="00DB1A44"/>
    <w:rsid w:val="00DE5756"/>
    <w:rsid w:val="00E11933"/>
    <w:rsid w:val="00E1377F"/>
    <w:rsid w:val="00E23299"/>
    <w:rsid w:val="00E32809"/>
    <w:rsid w:val="00E407EE"/>
    <w:rsid w:val="00E47B00"/>
    <w:rsid w:val="00E52F03"/>
    <w:rsid w:val="00E56DCC"/>
    <w:rsid w:val="00E600F8"/>
    <w:rsid w:val="00E64E67"/>
    <w:rsid w:val="00E67679"/>
    <w:rsid w:val="00E707A6"/>
    <w:rsid w:val="00E80FB2"/>
    <w:rsid w:val="00E82024"/>
    <w:rsid w:val="00E952B2"/>
    <w:rsid w:val="00EA52E1"/>
    <w:rsid w:val="00ED40DB"/>
    <w:rsid w:val="00ED4FB8"/>
    <w:rsid w:val="00ED6225"/>
    <w:rsid w:val="00F0111C"/>
    <w:rsid w:val="00F266D5"/>
    <w:rsid w:val="00F3048A"/>
    <w:rsid w:val="00F37D89"/>
    <w:rsid w:val="00F73965"/>
    <w:rsid w:val="00F90682"/>
    <w:rsid w:val="00FB5375"/>
    <w:rsid w:val="00FC4CF0"/>
    <w:rsid w:val="00FE24F4"/>
    <w:rsid w:val="00FF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D41AFB"/>
  <w15:chartTrackingRefBased/>
  <w15:docId w15:val="{1A5F986F-CE9D-440A-AB66-6DA6AA9E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0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Отчетик:-)"/>
    <w:basedOn w:val="a"/>
    <w:link w:val="-0"/>
    <w:qFormat/>
    <w:rsid w:val="00BE0BF4"/>
    <w:pPr>
      <w:ind w:firstLine="708"/>
    </w:pPr>
    <w:rPr>
      <w:rFonts w:ascii="Times New Roman" w:hAnsi="Times New Roman" w:cs="Times New Roman"/>
      <w:sz w:val="24"/>
      <w:szCs w:val="24"/>
    </w:rPr>
  </w:style>
  <w:style w:type="character" w:customStyle="1" w:styleId="-0">
    <w:name w:val="Отчетик:-) Знак"/>
    <w:basedOn w:val="a0"/>
    <w:link w:val="-"/>
    <w:rsid w:val="00BE0BF4"/>
    <w:rPr>
      <w:rFonts w:ascii="Times New Roman" w:hAnsi="Times New Roman" w:cs="Times New Roman"/>
      <w:sz w:val="24"/>
      <w:szCs w:val="24"/>
    </w:rPr>
  </w:style>
  <w:style w:type="table" w:styleId="a3">
    <w:name w:val="Table Grid"/>
    <w:basedOn w:val="a1"/>
    <w:uiPriority w:val="39"/>
    <w:rsid w:val="00BE0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0BF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E0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E0BF4"/>
  </w:style>
  <w:style w:type="paragraph" w:styleId="a7">
    <w:name w:val="footer"/>
    <w:basedOn w:val="a"/>
    <w:link w:val="a8"/>
    <w:uiPriority w:val="99"/>
    <w:unhideWhenUsed/>
    <w:rsid w:val="00BE0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E0BF4"/>
  </w:style>
  <w:style w:type="paragraph" w:styleId="a9">
    <w:name w:val="caption"/>
    <w:basedOn w:val="a"/>
    <w:next w:val="a"/>
    <w:uiPriority w:val="35"/>
    <w:unhideWhenUsed/>
    <w:qFormat/>
    <w:rsid w:val="00F37D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">
    <w:name w:val="Body Text Indent 2"/>
    <w:basedOn w:val="a"/>
    <w:link w:val="20"/>
    <w:unhideWhenUsed/>
    <w:rsid w:val="004342D2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4342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A6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6C2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 Spacing"/>
    <w:uiPriority w:val="1"/>
    <w:qFormat/>
    <w:rsid w:val="00BB6A81"/>
    <w:pPr>
      <w:spacing w:after="0" w:line="240" w:lineRule="auto"/>
    </w:pPr>
  </w:style>
  <w:style w:type="character" w:customStyle="1" w:styleId="pl-en">
    <w:name w:val="pl-en"/>
    <w:basedOn w:val="a0"/>
    <w:rsid w:val="000D33C1"/>
  </w:style>
  <w:style w:type="character" w:customStyle="1" w:styleId="pl-s">
    <w:name w:val="pl-s"/>
    <w:basedOn w:val="a0"/>
    <w:rsid w:val="000D33C1"/>
  </w:style>
  <w:style w:type="character" w:customStyle="1" w:styleId="pl-s1">
    <w:name w:val="pl-s1"/>
    <w:basedOn w:val="a0"/>
    <w:rsid w:val="000D33C1"/>
  </w:style>
  <w:style w:type="character" w:customStyle="1" w:styleId="pl-c1">
    <w:name w:val="pl-c1"/>
    <w:basedOn w:val="a0"/>
    <w:rsid w:val="000D33C1"/>
  </w:style>
  <w:style w:type="character" w:customStyle="1" w:styleId="pl-v">
    <w:name w:val="pl-v"/>
    <w:basedOn w:val="a0"/>
    <w:rsid w:val="000D33C1"/>
  </w:style>
  <w:style w:type="character" w:customStyle="1" w:styleId="pl-kos">
    <w:name w:val="pl-kos"/>
    <w:basedOn w:val="a0"/>
    <w:rsid w:val="000D33C1"/>
  </w:style>
  <w:style w:type="character" w:customStyle="1" w:styleId="pl-k">
    <w:name w:val="pl-k"/>
    <w:basedOn w:val="a0"/>
    <w:rsid w:val="000D33C1"/>
  </w:style>
  <w:style w:type="character" w:customStyle="1" w:styleId="pl-token">
    <w:name w:val="pl-token"/>
    <w:basedOn w:val="a0"/>
    <w:rsid w:val="000D33C1"/>
  </w:style>
  <w:style w:type="character" w:customStyle="1" w:styleId="pl-cce">
    <w:name w:val="pl-cce"/>
    <w:basedOn w:val="a0"/>
    <w:rsid w:val="000D33C1"/>
  </w:style>
  <w:style w:type="character" w:customStyle="1" w:styleId="pl-c">
    <w:name w:val="pl-c"/>
    <w:basedOn w:val="a0"/>
    <w:rsid w:val="000D33C1"/>
  </w:style>
  <w:style w:type="character" w:customStyle="1" w:styleId="pl-pds">
    <w:name w:val="pl-pds"/>
    <w:basedOn w:val="a0"/>
    <w:rsid w:val="000D33C1"/>
  </w:style>
  <w:style w:type="character" w:customStyle="1" w:styleId="pl-smi">
    <w:name w:val="pl-smi"/>
    <w:basedOn w:val="a0"/>
    <w:rsid w:val="000D3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cuments\&#1053;&#1072;&#1089;&#1090;&#1088;&#1072;&#1080;&#1074;&#1072;&#1077;&#1084;&#1099;&#1077;%20&#1096;&#1072;&#1073;&#1083;&#1086;&#1085;&#1099;%20Office\&#1052;&#1086;&#1076;&#1077;&#1083;&#1083;&#1080;&#1088;&#1086;&#1074;&#1072;&#1085;&#1080;&#1077;_&#1083;&#1072;&#1073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Моделлирование_лаба.dotx</Template>
  <TotalTime>772</TotalTime>
  <Pages>5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Valera</cp:lastModifiedBy>
  <cp:revision>122</cp:revision>
  <cp:lastPrinted>2020-10-11T15:29:00Z</cp:lastPrinted>
  <dcterms:created xsi:type="dcterms:W3CDTF">2020-02-28T13:44:00Z</dcterms:created>
  <dcterms:modified xsi:type="dcterms:W3CDTF">2020-12-08T15:54:00Z</dcterms:modified>
</cp:coreProperties>
</file>